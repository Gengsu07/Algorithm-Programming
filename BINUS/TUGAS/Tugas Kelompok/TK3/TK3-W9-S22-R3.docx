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F40E0" w14:textId="1BBA2C7F" w:rsidR="00DC369E" w:rsidRPr="00905FFF" w:rsidRDefault="00DC369E" w:rsidP="00905FFF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Tugas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Kelompok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ke-3</w:t>
      </w:r>
    </w:p>
    <w:p w14:paraId="2EE33850" w14:textId="392C7BA7" w:rsidR="00294B98" w:rsidRPr="00905FFF" w:rsidRDefault="00DC369E" w:rsidP="00905FFF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Week 9</w:t>
      </w:r>
    </w:p>
    <w:p w14:paraId="714BE990" w14:textId="77777777" w:rsidR="00294B98" w:rsidRPr="00905FFF" w:rsidRDefault="00294B98" w:rsidP="00905FFF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3F7F432" w14:textId="77777777" w:rsidR="0093041C" w:rsidRPr="00905FFF" w:rsidRDefault="0093041C" w:rsidP="00905FFF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Anggota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Kelompok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6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3964"/>
        <w:gridCol w:w="3964"/>
      </w:tblGrid>
      <w:tr w:rsidR="0093041C" w:rsidRPr="00905FFF" w14:paraId="64ACEA36" w14:textId="77777777" w:rsidTr="00560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A5FE920" w14:textId="77777777" w:rsidR="0093041C" w:rsidRPr="00905FFF" w:rsidRDefault="0093041C" w:rsidP="00905FFF">
            <w:pPr>
              <w:shd w:val="clear" w:color="auto" w:fill="auto"/>
              <w:spacing w:after="0"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6C7F249F" w14:textId="77777777" w:rsidR="0093041C" w:rsidRPr="00905FFF" w:rsidRDefault="0093041C" w:rsidP="00905FFF">
            <w:pPr>
              <w:shd w:val="clear" w:color="auto" w:fill="auto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</w:t>
            </w:r>
          </w:p>
        </w:tc>
      </w:tr>
      <w:tr w:rsidR="0093041C" w:rsidRPr="00905FFF" w14:paraId="78938B65" w14:textId="77777777" w:rsidTr="00560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8A1FC99" w14:textId="77777777" w:rsidR="0093041C" w:rsidRPr="00905FFF" w:rsidRDefault="0093041C" w:rsidP="00905FFF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color w:val="auto"/>
                <w:sz w:val="24"/>
                <w:szCs w:val="24"/>
              </w:rPr>
              <w:t>2802548713</w:t>
            </w:r>
          </w:p>
        </w:tc>
        <w:tc>
          <w:tcPr>
            <w:tcW w:w="3964" w:type="dxa"/>
          </w:tcPr>
          <w:p w14:paraId="59645166" w14:textId="77777777" w:rsidR="0093041C" w:rsidRPr="00905FFF" w:rsidRDefault="0093041C" w:rsidP="00905FFF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/>
                <w:color w:val="auto"/>
                <w:sz w:val="24"/>
                <w:szCs w:val="24"/>
              </w:rPr>
              <w:t>MUHAMAD TOHA</w:t>
            </w:r>
          </w:p>
        </w:tc>
      </w:tr>
      <w:tr w:rsidR="0093041C" w:rsidRPr="00905FFF" w14:paraId="095626E9" w14:textId="77777777" w:rsidTr="00560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F579D9F" w14:textId="77777777" w:rsidR="0093041C" w:rsidRPr="00905FFF" w:rsidRDefault="0093041C" w:rsidP="00905FFF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color w:val="auto"/>
                <w:sz w:val="24"/>
                <w:szCs w:val="24"/>
              </w:rPr>
              <w:t>2802527532</w:t>
            </w:r>
          </w:p>
        </w:tc>
        <w:tc>
          <w:tcPr>
            <w:tcW w:w="3964" w:type="dxa"/>
          </w:tcPr>
          <w:p w14:paraId="6F46C73B" w14:textId="77777777" w:rsidR="0093041C" w:rsidRPr="00905FFF" w:rsidRDefault="0093041C" w:rsidP="00905FF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/>
                <w:color w:val="auto"/>
                <w:sz w:val="24"/>
                <w:szCs w:val="24"/>
              </w:rPr>
              <w:t>CINDI TIA ARDANESWARI. H</w:t>
            </w:r>
          </w:p>
        </w:tc>
      </w:tr>
      <w:tr w:rsidR="0093041C" w:rsidRPr="00905FFF" w14:paraId="3C421C58" w14:textId="77777777" w:rsidTr="00560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91F7184" w14:textId="77777777" w:rsidR="0093041C" w:rsidRPr="00905FFF" w:rsidRDefault="0093041C" w:rsidP="00905FFF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color w:val="auto"/>
                <w:sz w:val="24"/>
                <w:szCs w:val="24"/>
              </w:rPr>
              <w:t>2802550541</w:t>
            </w:r>
          </w:p>
        </w:tc>
        <w:tc>
          <w:tcPr>
            <w:tcW w:w="3964" w:type="dxa"/>
          </w:tcPr>
          <w:p w14:paraId="5652A99F" w14:textId="77777777" w:rsidR="0093041C" w:rsidRPr="00905FFF" w:rsidRDefault="0093041C" w:rsidP="00905FFF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/>
                <w:color w:val="auto"/>
                <w:sz w:val="24"/>
                <w:szCs w:val="24"/>
              </w:rPr>
              <w:t>SUGENG WAHYUDI</w:t>
            </w:r>
          </w:p>
        </w:tc>
      </w:tr>
      <w:tr w:rsidR="0093041C" w:rsidRPr="00905FFF" w14:paraId="5BAEA2F7" w14:textId="77777777" w:rsidTr="00560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F461ECE" w14:textId="77777777" w:rsidR="0093041C" w:rsidRPr="00905FFF" w:rsidRDefault="0093041C" w:rsidP="00905FFF">
            <w:pPr>
              <w:spacing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color w:val="auto"/>
                <w:sz w:val="24"/>
                <w:szCs w:val="24"/>
              </w:rPr>
              <w:t>2802567126</w:t>
            </w:r>
          </w:p>
        </w:tc>
        <w:tc>
          <w:tcPr>
            <w:tcW w:w="3964" w:type="dxa"/>
          </w:tcPr>
          <w:p w14:paraId="50189F93" w14:textId="77777777" w:rsidR="0093041C" w:rsidRPr="00905FFF" w:rsidRDefault="0093041C" w:rsidP="00905FFF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05FFF">
              <w:rPr>
                <w:rFonts w:ascii="Arial" w:hAnsi="Arial" w:cs="Arial"/>
                <w:b/>
                <w:color w:val="auto"/>
                <w:sz w:val="24"/>
                <w:szCs w:val="24"/>
              </w:rPr>
              <w:t>USAMA WARDANA</w:t>
            </w:r>
          </w:p>
        </w:tc>
      </w:tr>
    </w:tbl>
    <w:p w14:paraId="254E329A" w14:textId="77777777" w:rsidR="0093041C" w:rsidRPr="00905FFF" w:rsidRDefault="0093041C" w:rsidP="00905FFF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5D5CDBF" w14:textId="3096D3F5" w:rsidR="006435E4" w:rsidRPr="00905FFF" w:rsidRDefault="00294B98" w:rsidP="00905FFF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1: Desain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Recursive Function</w:t>
      </w:r>
    </w:p>
    <w:p w14:paraId="4169B4B6" w14:textId="77777777" w:rsidR="00294B98" w:rsidRPr="00905FFF" w:rsidRDefault="00294B98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Deskripsi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Soal</w:t>
      </w:r>
      <w:proofErr w:type="spellEnd"/>
    </w:p>
    <w:p w14:paraId="0F469186" w14:textId="447107EB" w:rsidR="00294B98" w:rsidRPr="00905FFF" w:rsidRDefault="00294B98" w:rsidP="00905F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05FFF">
        <w:rPr>
          <w:rFonts w:ascii="Arial" w:hAnsi="Arial" w:cs="Arial"/>
        </w:rPr>
        <w:t xml:space="preserve">Anda </w:t>
      </w:r>
      <w:proofErr w:type="spellStart"/>
      <w:r w:rsidRPr="00905FFF">
        <w:rPr>
          <w:rFonts w:ascii="Arial" w:hAnsi="Arial" w:cs="Arial"/>
        </w:rPr>
        <w:t>diminta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untuk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merancang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sebuah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fungsi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rekursif</w:t>
      </w:r>
      <w:proofErr w:type="spellEnd"/>
      <w:r w:rsidRPr="00905FFF">
        <w:rPr>
          <w:rFonts w:ascii="Arial" w:hAnsi="Arial" w:cs="Arial"/>
        </w:rPr>
        <w:t xml:space="preserve"> yang </w:t>
      </w:r>
      <w:proofErr w:type="spellStart"/>
      <w:r w:rsidRPr="00905FFF">
        <w:rPr>
          <w:rFonts w:ascii="Arial" w:hAnsi="Arial" w:cs="Arial"/>
        </w:rPr>
        <w:t>menyelesaikan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masalah</w:t>
      </w:r>
      <w:proofErr w:type="spellEnd"/>
      <w:r w:rsidRPr="00905FFF">
        <w:rPr>
          <w:rFonts w:ascii="Arial" w:hAnsi="Arial" w:cs="Arial"/>
        </w:rPr>
        <w:t xml:space="preserve"> "</w:t>
      </w:r>
      <w:r w:rsidRPr="00905FFF">
        <w:rPr>
          <w:rFonts w:ascii="Arial" w:hAnsi="Arial" w:cs="Arial"/>
          <w:b/>
          <w:i/>
        </w:rPr>
        <w:t>Towers of Hanoi</w:t>
      </w:r>
      <w:r w:rsidRPr="00905FFF">
        <w:rPr>
          <w:rFonts w:ascii="Arial" w:hAnsi="Arial" w:cs="Arial"/>
        </w:rPr>
        <w:t xml:space="preserve">" </w:t>
      </w:r>
      <w:proofErr w:type="spellStart"/>
      <w:r w:rsidRPr="00905FFF">
        <w:rPr>
          <w:rFonts w:ascii="Arial" w:hAnsi="Arial" w:cs="Arial"/>
        </w:rPr>
        <w:t>untuk</w:t>
      </w:r>
      <w:proofErr w:type="spellEnd"/>
      <w:r w:rsidRPr="00905FFF">
        <w:rPr>
          <w:rFonts w:ascii="Arial" w:hAnsi="Arial" w:cs="Arial"/>
        </w:rPr>
        <w:t xml:space="preserve"> 4 </w:t>
      </w:r>
      <w:proofErr w:type="spellStart"/>
      <w:r w:rsidRPr="00905FFF">
        <w:rPr>
          <w:rFonts w:ascii="Arial" w:hAnsi="Arial" w:cs="Arial"/>
        </w:rPr>
        <w:t>buah</w:t>
      </w:r>
      <w:proofErr w:type="spellEnd"/>
      <w:r w:rsidRPr="00905FFF">
        <w:rPr>
          <w:rFonts w:ascii="Arial" w:hAnsi="Arial" w:cs="Arial"/>
        </w:rPr>
        <w:t xml:space="preserve"> disk. </w:t>
      </w:r>
      <w:proofErr w:type="spellStart"/>
      <w:r w:rsidRPr="00905FFF">
        <w:rPr>
          <w:rFonts w:ascii="Arial" w:hAnsi="Arial" w:cs="Arial"/>
        </w:rPr>
        <w:t>Fungsi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harus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dapat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mengindikasikan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langkah-langkah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pemindahan</w:t>
      </w:r>
      <w:proofErr w:type="spellEnd"/>
      <w:r w:rsidRPr="00905FFF">
        <w:rPr>
          <w:rFonts w:ascii="Arial" w:hAnsi="Arial" w:cs="Arial"/>
        </w:rPr>
        <w:t xml:space="preserve"> disk </w:t>
      </w:r>
      <w:proofErr w:type="spellStart"/>
      <w:r w:rsidRPr="00905FFF">
        <w:rPr>
          <w:rFonts w:ascii="Arial" w:hAnsi="Arial" w:cs="Arial"/>
        </w:rPr>
        <w:t>dari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tiang</w:t>
      </w:r>
      <w:proofErr w:type="spellEnd"/>
      <w:r w:rsidRPr="00905FFF">
        <w:rPr>
          <w:rFonts w:ascii="Arial" w:hAnsi="Arial" w:cs="Arial"/>
        </w:rPr>
        <w:t xml:space="preserve"> A </w:t>
      </w:r>
      <w:proofErr w:type="spellStart"/>
      <w:r w:rsidRPr="00905FFF">
        <w:rPr>
          <w:rFonts w:ascii="Arial" w:hAnsi="Arial" w:cs="Arial"/>
        </w:rPr>
        <w:t>ke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tiang</w:t>
      </w:r>
      <w:proofErr w:type="spellEnd"/>
      <w:r w:rsidRPr="00905FFF">
        <w:rPr>
          <w:rFonts w:ascii="Arial" w:hAnsi="Arial" w:cs="Arial"/>
        </w:rPr>
        <w:t xml:space="preserve"> C </w:t>
      </w:r>
      <w:proofErr w:type="spellStart"/>
      <w:r w:rsidRPr="00905FFF">
        <w:rPr>
          <w:rFonts w:ascii="Arial" w:hAnsi="Arial" w:cs="Arial"/>
        </w:rPr>
        <w:t>dengan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menggunakan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tiang</w:t>
      </w:r>
      <w:proofErr w:type="spellEnd"/>
      <w:r w:rsidRPr="00905FFF">
        <w:rPr>
          <w:rFonts w:ascii="Arial" w:hAnsi="Arial" w:cs="Arial"/>
        </w:rPr>
        <w:t xml:space="preserve"> B </w:t>
      </w:r>
      <w:proofErr w:type="spellStart"/>
      <w:r w:rsidRPr="00905FFF">
        <w:rPr>
          <w:rFonts w:ascii="Arial" w:hAnsi="Arial" w:cs="Arial"/>
        </w:rPr>
        <w:t>sebagai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perantara</w:t>
      </w:r>
      <w:proofErr w:type="spellEnd"/>
      <w:r w:rsidRPr="00905FFF">
        <w:rPr>
          <w:rFonts w:ascii="Arial" w:hAnsi="Arial" w:cs="Arial"/>
        </w:rPr>
        <w:t>.</w:t>
      </w:r>
    </w:p>
    <w:p w14:paraId="3F49897A" w14:textId="21F4558A" w:rsidR="00903621" w:rsidRPr="00905FFF" w:rsidRDefault="00903621" w:rsidP="00905F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861F946" w14:textId="2E623DAF" w:rsidR="00903621" w:rsidRPr="00905FFF" w:rsidRDefault="00903621" w:rsidP="00905FFF">
      <w:pPr>
        <w:shd w:val="clear" w:color="auto" w:fill="auto"/>
        <w:spacing w:after="0" w:line="36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val="en-ID"/>
        </w:rPr>
      </w:pP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lastRenderedPageBreak/>
        <w:fldChar w:fldCharType="begin"/>
      </w: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instrText xml:space="preserve"> INCLUDEPICTURE "/Users/jullendgatc/Library/Containers/com.microsoft.Word/Data/tmp/WebArchiveCopyPasteTempFiles/1*eR2gxp8mKeaEWbbj4-cLMQ.png" \* MERGEFORMATINET </w:instrText>
      </w: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fldChar w:fldCharType="separate"/>
      </w:r>
      <w:r w:rsidRPr="00905FFF">
        <w:rPr>
          <w:rFonts w:ascii="Arial" w:eastAsia="Times New Roman" w:hAnsi="Arial" w:cs="Arial"/>
          <w:noProof/>
          <w:color w:val="auto"/>
          <w:sz w:val="24"/>
          <w:szCs w:val="24"/>
          <w:lang w:val="en-ID"/>
        </w:rPr>
        <w:drawing>
          <wp:inline distT="0" distB="0" distL="0" distR="0" wp14:anchorId="0F24F89B" wp14:editId="4799230B">
            <wp:extent cx="3261064" cy="4555958"/>
            <wp:effectExtent l="0" t="0" r="3175" b="3810"/>
            <wp:docPr id="2" name="Picture 2" descr="Tower Of Hanoi (Algorithm Logic). Also known as Tower Of Brahma or Lucas… |  by Maria Jam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 Of Hanoi (Algorithm Logic). Also known as Tower Of Brahma or Lucas… |  by Maria Jamal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80" cy="45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fldChar w:fldCharType="end"/>
      </w:r>
    </w:p>
    <w:p w14:paraId="09E54063" w14:textId="2645ABBA" w:rsidR="00E0414B" w:rsidRPr="00905FFF" w:rsidRDefault="00E0414B" w:rsidP="00905FFF">
      <w:pPr>
        <w:shd w:val="clear" w:color="auto" w:fill="auto"/>
        <w:spacing w:after="0" w:line="36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val="en-ID"/>
        </w:rPr>
      </w:pP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 xml:space="preserve">Gambar 1. </w:t>
      </w:r>
      <w:proofErr w:type="spellStart"/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>Ilustrasi</w:t>
      </w:r>
      <w:proofErr w:type="spellEnd"/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A146DE"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>Algoritma</w:t>
      </w:r>
      <w:proofErr w:type="spellEnd"/>
      <w:r w:rsidR="00A146DE"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 xml:space="preserve"> </w:t>
      </w:r>
      <w:r w:rsidRPr="00905FFF">
        <w:rPr>
          <w:rFonts w:ascii="Arial" w:eastAsia="Times New Roman" w:hAnsi="Arial" w:cs="Arial"/>
          <w:color w:val="auto"/>
          <w:sz w:val="24"/>
          <w:szCs w:val="24"/>
          <w:lang w:val="en-ID"/>
        </w:rPr>
        <w:t>Towers of Hanoi</w:t>
      </w:r>
    </w:p>
    <w:p w14:paraId="21496845" w14:textId="33BE6B8D" w:rsidR="00294B98" w:rsidRPr="00905FFF" w:rsidRDefault="00294B98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Instruksi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</w:p>
    <w:p w14:paraId="1831E773" w14:textId="77777777" w:rsidR="00294B98" w:rsidRPr="00905FFF" w:rsidRDefault="00294B98" w:rsidP="00905FFF">
      <w:pPr>
        <w:numPr>
          <w:ilvl w:val="0"/>
          <w:numId w:val="29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Buat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pseudo code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flowchart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rekursif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menyelesaikan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Towers of Hanoi.</w:t>
      </w:r>
    </w:p>
    <w:p w14:paraId="31ABEB6F" w14:textId="77777777" w:rsidR="006435E4" w:rsidRPr="00905FFF" w:rsidRDefault="00294B98" w:rsidP="00905FFF">
      <w:pPr>
        <w:numPr>
          <w:ilvl w:val="0"/>
          <w:numId w:val="29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secara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terperinci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oleh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Anda.</w:t>
      </w:r>
    </w:p>
    <w:p w14:paraId="1A1FF8E4" w14:textId="77777777" w:rsidR="006435E4" w:rsidRPr="00905FFF" w:rsidRDefault="006435E4" w:rsidP="00905FFF">
      <w:pPr>
        <w:numPr>
          <w:ilvl w:val="0"/>
          <w:numId w:val="29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Style w:val="Strong"/>
          <w:rFonts w:ascii="Arial" w:hAnsi="Arial" w:cs="Arial"/>
          <w:color w:val="auto"/>
          <w:sz w:val="24"/>
          <w:szCs w:val="24"/>
        </w:rPr>
        <w:t xml:space="preserve"> </w:t>
      </w:r>
      <w:r w:rsidR="00294B98" w:rsidRPr="00905FFF">
        <w:rPr>
          <w:rStyle w:val="Strong"/>
          <w:rFonts w:ascii="Arial" w:hAnsi="Arial" w:cs="Arial"/>
          <w:color w:val="auto"/>
          <w:sz w:val="24"/>
          <w:szCs w:val="24"/>
        </w:rPr>
        <w:t>Pseudo Code/Flowchart</w:t>
      </w:r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: Harus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menggambarkan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pemanggilan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rekursif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jelas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kondisi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berhenti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94B98"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="00294B98"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228F046E" w14:textId="77777777" w:rsidR="006435E4" w:rsidRPr="00905FFF" w:rsidRDefault="00294B98" w:rsidP="00905FFF">
      <w:pPr>
        <w:numPr>
          <w:ilvl w:val="0"/>
          <w:numId w:val="29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Style w:val="Strong"/>
          <w:rFonts w:ascii="Arial" w:hAnsi="Arial" w:cs="Arial"/>
          <w:color w:val="auto"/>
          <w:sz w:val="24"/>
          <w:szCs w:val="24"/>
        </w:rPr>
        <w:t>Penjelasan</w:t>
      </w:r>
      <w:proofErr w:type="spellEnd"/>
      <w:r w:rsidRPr="00905FFF">
        <w:rPr>
          <w:rStyle w:val="Strong"/>
          <w:rFonts w:ascii="Arial" w:hAnsi="Arial" w:cs="Arial"/>
          <w:color w:val="auto"/>
          <w:sz w:val="24"/>
          <w:szCs w:val="24"/>
        </w:rPr>
        <w:t xml:space="preserve"> Langkah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: Harus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mencakup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base case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cara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memecah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masalah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sub-problem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407F6AFE" w14:textId="356107BE" w:rsidR="006435E4" w:rsidRPr="00905FFF" w:rsidRDefault="00294B98" w:rsidP="00905FFF">
      <w:pPr>
        <w:numPr>
          <w:ilvl w:val="0"/>
          <w:numId w:val="29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Style w:val="Strong"/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905FFF">
        <w:rPr>
          <w:rStyle w:val="Strong"/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Style w:val="Strong"/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tentang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berdasarkan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disk.</w:t>
      </w:r>
    </w:p>
    <w:p w14:paraId="7B10F13D" w14:textId="77777777" w:rsidR="006435E4" w:rsidRPr="00905FFF" w:rsidRDefault="006435E4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C8930EA" w14:textId="6672D8D7" w:rsidR="006435E4" w:rsidRPr="00905FFF" w:rsidRDefault="00294B98" w:rsidP="00905FFF">
      <w:pPr>
        <w:shd w:val="clear" w:color="auto" w:fill="auto"/>
        <w:spacing w:after="0" w:line="360" w:lineRule="auto"/>
        <w:jc w:val="left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Soal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2: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Kesalahan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pada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Implementasi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Recursive Function</w:t>
      </w:r>
    </w:p>
    <w:p w14:paraId="1C590146" w14:textId="2CD1ED4B" w:rsidR="00294B98" w:rsidRPr="00905FFF" w:rsidRDefault="00294B98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lastRenderedPageBreak/>
        <w:t>Deskripsi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="006435E4"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19068CD9" w14:textId="5EF5A19F" w:rsidR="006435E4" w:rsidRPr="00905FFF" w:rsidRDefault="00294B98" w:rsidP="00905F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905FFF">
        <w:rPr>
          <w:rFonts w:ascii="Arial" w:hAnsi="Arial" w:cs="Arial"/>
        </w:rPr>
        <w:t>Diberikan</w:t>
      </w:r>
      <w:proofErr w:type="spellEnd"/>
      <w:r w:rsidRPr="00905FFF">
        <w:rPr>
          <w:rFonts w:ascii="Arial" w:hAnsi="Arial" w:cs="Arial"/>
        </w:rPr>
        <w:t xml:space="preserve"> pseudo code </w:t>
      </w:r>
      <w:proofErr w:type="spellStart"/>
      <w:r w:rsidRPr="00905FFF">
        <w:rPr>
          <w:rFonts w:ascii="Arial" w:hAnsi="Arial" w:cs="Arial"/>
        </w:rPr>
        <w:t>dari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implementasi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rekursif</w:t>
      </w:r>
      <w:proofErr w:type="spellEnd"/>
      <w:r w:rsidRPr="00905FFF">
        <w:rPr>
          <w:rFonts w:ascii="Arial" w:hAnsi="Arial" w:cs="Arial"/>
        </w:rPr>
        <w:t xml:space="preserve"> yang </w:t>
      </w:r>
      <w:proofErr w:type="spellStart"/>
      <w:r w:rsidRPr="00905FFF">
        <w:rPr>
          <w:rFonts w:ascii="Arial" w:hAnsi="Arial" w:cs="Arial"/>
        </w:rPr>
        <w:t>dirancang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untuk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menghitung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faktorial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suatu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bilangan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tetapi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mengandung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kesalahan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logis</w:t>
      </w:r>
      <w:proofErr w:type="spellEnd"/>
      <w:r w:rsidRPr="00905FFF">
        <w:rPr>
          <w:rFonts w:ascii="Arial" w:hAnsi="Arial" w:cs="Arial"/>
        </w:rPr>
        <w:t xml:space="preserve">. </w:t>
      </w:r>
      <w:proofErr w:type="spellStart"/>
      <w:r w:rsidRPr="00905FFF">
        <w:rPr>
          <w:rFonts w:ascii="Arial" w:hAnsi="Arial" w:cs="Arial"/>
        </w:rPr>
        <w:t>Tugas</w:t>
      </w:r>
      <w:proofErr w:type="spellEnd"/>
      <w:r w:rsidRPr="00905FFF">
        <w:rPr>
          <w:rFonts w:ascii="Arial" w:hAnsi="Arial" w:cs="Arial"/>
        </w:rPr>
        <w:t xml:space="preserve"> Anda </w:t>
      </w:r>
      <w:proofErr w:type="spellStart"/>
      <w:r w:rsidRPr="00905FFF">
        <w:rPr>
          <w:rFonts w:ascii="Arial" w:hAnsi="Arial" w:cs="Arial"/>
        </w:rPr>
        <w:t>adalah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menganalisis</w:t>
      </w:r>
      <w:proofErr w:type="spellEnd"/>
      <w:r w:rsidRPr="00905FFF">
        <w:rPr>
          <w:rFonts w:ascii="Arial" w:hAnsi="Arial" w:cs="Arial"/>
        </w:rPr>
        <w:t xml:space="preserve"> dan </w:t>
      </w:r>
      <w:proofErr w:type="spellStart"/>
      <w:r w:rsidRPr="00905FFF">
        <w:rPr>
          <w:rFonts w:ascii="Arial" w:hAnsi="Arial" w:cs="Arial"/>
        </w:rPr>
        <w:t>menentukan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kesalahan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dalam</w:t>
      </w:r>
      <w:proofErr w:type="spellEnd"/>
      <w:r w:rsidRPr="00905FFF">
        <w:rPr>
          <w:rFonts w:ascii="Arial" w:hAnsi="Arial" w:cs="Arial"/>
        </w:rPr>
        <w:t xml:space="preserve"> pseudo code </w:t>
      </w:r>
      <w:proofErr w:type="spellStart"/>
      <w:r w:rsidRPr="00905FFF">
        <w:rPr>
          <w:rFonts w:ascii="Arial" w:hAnsi="Arial" w:cs="Arial"/>
        </w:rPr>
        <w:t>tersebut</w:t>
      </w:r>
      <w:proofErr w:type="spellEnd"/>
      <w:r w:rsidRPr="00905FFF">
        <w:rPr>
          <w:rFonts w:ascii="Arial" w:hAnsi="Arial" w:cs="Arial"/>
        </w:rPr>
        <w:t xml:space="preserve"> dan </w:t>
      </w:r>
      <w:proofErr w:type="spellStart"/>
      <w:r w:rsidRPr="00905FFF">
        <w:rPr>
          <w:rFonts w:ascii="Arial" w:hAnsi="Arial" w:cs="Arial"/>
        </w:rPr>
        <w:t>memberikan</w:t>
      </w:r>
      <w:proofErr w:type="spellEnd"/>
      <w:r w:rsidRPr="00905FFF">
        <w:rPr>
          <w:rFonts w:ascii="Arial" w:hAnsi="Arial" w:cs="Arial"/>
        </w:rPr>
        <w:t xml:space="preserve"> </w:t>
      </w:r>
      <w:proofErr w:type="spellStart"/>
      <w:r w:rsidRPr="00905FFF">
        <w:rPr>
          <w:rFonts w:ascii="Arial" w:hAnsi="Arial" w:cs="Arial"/>
        </w:rPr>
        <w:t>solusi</w:t>
      </w:r>
      <w:proofErr w:type="spellEnd"/>
      <w:r w:rsidRPr="00905FFF">
        <w:rPr>
          <w:rFonts w:ascii="Arial" w:hAnsi="Arial" w:cs="Arial"/>
        </w:rPr>
        <w:t xml:space="preserve"> yang </w:t>
      </w:r>
      <w:proofErr w:type="spellStart"/>
      <w:r w:rsidRPr="00905FFF">
        <w:rPr>
          <w:rFonts w:ascii="Arial" w:hAnsi="Arial" w:cs="Arial"/>
        </w:rPr>
        <w:t>benar</w:t>
      </w:r>
      <w:proofErr w:type="spellEnd"/>
      <w:r w:rsidRPr="00905FFF">
        <w:rPr>
          <w:rFonts w:ascii="Arial" w:hAnsi="Arial" w:cs="Arial"/>
        </w:rPr>
        <w:t>.</w:t>
      </w:r>
    </w:p>
    <w:p w14:paraId="1EDB7B19" w14:textId="7F215AC7" w:rsidR="00294B98" w:rsidRPr="00905FFF" w:rsidRDefault="00294B98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Cuplikan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Pseudo Code</w:t>
      </w:r>
      <w:r w:rsidR="00A00986" w:rsidRPr="00905FFF">
        <w:rPr>
          <w:rFonts w:ascii="Arial" w:hAnsi="Arial" w:cs="Arial"/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435E4" w:rsidRPr="00905FFF" w14:paraId="1C12B2BD" w14:textId="77777777" w:rsidTr="006435E4">
        <w:tc>
          <w:tcPr>
            <w:tcW w:w="7928" w:type="dxa"/>
          </w:tcPr>
          <w:p w14:paraId="33E2A7D3" w14:textId="77777777" w:rsidR="006435E4" w:rsidRPr="00905FFF" w:rsidRDefault="006435E4" w:rsidP="00905FFF">
            <w:pPr>
              <w:pStyle w:val="HTMLPreformatted"/>
              <w:spacing w:after="0" w:line="360" w:lineRule="auto"/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 xml:space="preserve">Function </w:t>
            </w:r>
            <w:r w:rsidRPr="00905FFF">
              <w:rPr>
                <w:rStyle w:val="hljs-title"/>
                <w:rFonts w:ascii="Arial" w:hAnsi="Arial" w:cs="Arial"/>
                <w:color w:val="auto"/>
                <w:sz w:val="24"/>
                <w:szCs w:val="24"/>
              </w:rPr>
              <w:t>factorial</w:t>
            </w:r>
            <w:r w:rsidRPr="00905FFF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(n)</w:t>
            </w: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  <w:p w14:paraId="194D279D" w14:textId="77777777" w:rsidR="006435E4" w:rsidRPr="00905FFF" w:rsidRDefault="006435E4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 xml:space="preserve">    if n =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= </w:t>
            </w:r>
            <w:r w:rsidRPr="00905FFF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:</w:t>
            </w:r>
          </w:p>
          <w:p w14:paraId="3FF58355" w14:textId="77777777" w:rsidR="006435E4" w:rsidRPr="00905FFF" w:rsidRDefault="006435E4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return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r w:rsidRPr="00905FFF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  <w:p w14:paraId="48BC30CA" w14:textId="77777777" w:rsidR="006435E4" w:rsidRPr="00905FFF" w:rsidRDefault="006435E4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else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:</w:t>
            </w:r>
          </w:p>
          <w:p w14:paraId="4F26BC4D" w14:textId="76A89836" w:rsidR="006435E4" w:rsidRPr="00905FFF" w:rsidRDefault="006435E4" w:rsidP="00905FFF">
            <w:pPr>
              <w:shd w:val="clear" w:color="auto" w:fill="auto"/>
              <w:spacing w:line="360" w:lineRule="auto"/>
              <w:rPr>
                <w:rFonts w:ascii="Arial" w:hAnsi="Arial" w:cs="Arial"/>
                <w:sz w:val="24"/>
                <w:szCs w:val="24"/>
                <w:lang w:val="en-AU" w:bidi="en-US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return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n * </w:t>
            </w:r>
            <w:r w:rsidRPr="00905FFF">
              <w:rPr>
                <w:rStyle w:val="hljs-builtin"/>
                <w:rFonts w:ascii="Arial" w:hAnsi="Arial" w:cs="Arial"/>
                <w:color w:val="auto"/>
                <w:sz w:val="24"/>
                <w:szCs w:val="24"/>
              </w:rPr>
              <w:t>factorial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(n)</w:t>
            </w:r>
          </w:p>
        </w:tc>
      </w:tr>
    </w:tbl>
    <w:p w14:paraId="461DB843" w14:textId="27387255" w:rsidR="00294B98" w:rsidRPr="00905FFF" w:rsidRDefault="00294B98" w:rsidP="00905FFF">
      <w:pPr>
        <w:pStyle w:val="HTMLPreformatted"/>
        <w:spacing w:after="0" w:line="360" w:lineRule="auto"/>
        <w:rPr>
          <w:rStyle w:val="HTMLCode"/>
          <w:rFonts w:ascii="Arial" w:eastAsiaTheme="minorHAnsi" w:hAnsi="Arial" w:cs="Arial"/>
          <w:color w:val="auto"/>
          <w:sz w:val="24"/>
          <w:szCs w:val="24"/>
        </w:rPr>
      </w:pPr>
    </w:p>
    <w:p w14:paraId="7D32A998" w14:textId="3DA486BE" w:rsidR="00294B98" w:rsidRPr="00905FFF" w:rsidRDefault="00294B98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Instruksi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  <w:r w:rsidR="00A00986"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1BA12275" w14:textId="77777777" w:rsidR="00294B98" w:rsidRPr="00905FFF" w:rsidRDefault="00294B98" w:rsidP="00905FFF">
      <w:pPr>
        <w:numPr>
          <w:ilvl w:val="0"/>
          <w:numId w:val="3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Identifikasi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pseudo code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diberikan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0FB3AE42" w14:textId="77777777" w:rsidR="00294B98" w:rsidRPr="00905FFF" w:rsidRDefault="00294B98" w:rsidP="00905FFF">
      <w:pPr>
        <w:numPr>
          <w:ilvl w:val="0"/>
          <w:numId w:val="3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perbaikan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benar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pada pseudo code.</w:t>
      </w:r>
    </w:p>
    <w:p w14:paraId="193B4AFF" w14:textId="3DBA310B" w:rsidR="006435E4" w:rsidRPr="00905FFF" w:rsidRDefault="00294B98" w:rsidP="00905FFF">
      <w:pPr>
        <w:numPr>
          <w:ilvl w:val="0"/>
          <w:numId w:val="3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Gambarkan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flowchart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rekursif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benar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menghitung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faktorial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31445802" w14:textId="77777777" w:rsidR="00E56ADA" w:rsidRPr="00905FFF" w:rsidRDefault="00E56ADA" w:rsidP="00905FFF">
      <w:pPr>
        <w:shd w:val="clear" w:color="auto" w:fill="auto"/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01192788" w14:textId="77777777" w:rsidR="00E56ADA" w:rsidRPr="00905FFF" w:rsidRDefault="00E56ADA" w:rsidP="00905FFF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Catatan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Penting</w:t>
      </w:r>
      <w:proofErr w:type="spellEnd"/>
    </w:p>
    <w:p w14:paraId="3D0E4940" w14:textId="77777777" w:rsidR="00E56ADA" w:rsidRPr="00905FFF" w:rsidRDefault="00E56ADA" w:rsidP="00905FFF">
      <w:pPr>
        <w:numPr>
          <w:ilvl w:val="0"/>
          <w:numId w:val="32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Pastikan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mencantumkan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referensi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jika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sumber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internet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GPT.</w:t>
      </w:r>
    </w:p>
    <w:p w14:paraId="681CE29B" w14:textId="77777777" w:rsidR="00E56ADA" w:rsidRPr="00905FFF" w:rsidRDefault="00E56ADA" w:rsidP="00905FFF">
      <w:pPr>
        <w:numPr>
          <w:ilvl w:val="0"/>
          <w:numId w:val="32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Cantumkan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referensi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format: Nama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sumber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Tautan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jika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),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diakses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pada [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Tanggal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Akses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].</w:t>
      </w:r>
    </w:p>
    <w:p w14:paraId="4016B6CE" w14:textId="3CB1A83D" w:rsidR="00116102" w:rsidRPr="00905FFF" w:rsidRDefault="00E56ADA" w:rsidP="00905FFF">
      <w:pPr>
        <w:numPr>
          <w:ilvl w:val="0"/>
          <w:numId w:val="31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Pekerjaan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asli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plagiarisme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ditindak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sesuai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kebijakan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akademik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1318E263" w14:textId="48561A24" w:rsidR="00116102" w:rsidRPr="00905FFF" w:rsidRDefault="00116102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br w:type="page"/>
      </w:r>
    </w:p>
    <w:p w14:paraId="464DA35F" w14:textId="06AE177C" w:rsidR="00B023A5" w:rsidRPr="00905FFF" w:rsidRDefault="00B023A5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Jawaban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D3E5F1F" w14:textId="77777777" w:rsidR="00B023A5" w:rsidRPr="00905FFF" w:rsidRDefault="00B023A5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86E72D8" w14:textId="54B90951" w:rsidR="003E741E" w:rsidRPr="00905FFF" w:rsidRDefault="003E741E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color w:val="auto"/>
          <w:sz w:val="24"/>
          <w:szCs w:val="24"/>
        </w:rPr>
        <w:t>Soal 1</w:t>
      </w:r>
      <w:r w:rsidR="00B023A5" w:rsidRPr="00905FFF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Desain dan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Recursive Function</w:t>
      </w:r>
    </w:p>
    <w:p w14:paraId="2203AF61" w14:textId="026BD291" w:rsidR="003E741E" w:rsidRPr="00905FFF" w:rsidRDefault="003E741E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D79AC3C" w14:textId="39234D8E" w:rsidR="003E741E" w:rsidRPr="00905FFF" w:rsidRDefault="00B023A5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426" w:hanging="284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1. </w:t>
      </w:r>
      <w:r w:rsidR="003E741E" w:rsidRPr="00905FFF">
        <w:rPr>
          <w:rFonts w:ascii="Arial" w:hAnsi="Arial" w:cs="Arial"/>
          <w:b/>
          <w:bCs/>
          <w:color w:val="auto"/>
          <w:sz w:val="24"/>
          <w:szCs w:val="24"/>
        </w:rPr>
        <w:t>Pseudo Code</w:t>
      </w:r>
    </w:p>
    <w:p w14:paraId="6392D85E" w14:textId="5A616705" w:rsidR="00E80D54" w:rsidRPr="00905FFF" w:rsidRDefault="00E80D54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426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inline distT="0" distB="0" distL="0" distR="0" wp14:anchorId="65BA051A" wp14:editId="0328C3BC">
                <wp:extent cx="5251010" cy="5911913"/>
                <wp:effectExtent l="0" t="0" r="26035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0" cy="5911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FA17" w14:textId="77777777" w:rsidR="00E80D54" w:rsidRDefault="00E80D54" w:rsidP="00E80D54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hanoi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n, </w:t>
                            </w:r>
                            <w:proofErr w:type="spellStart"/>
                            <w:r>
                              <w:t>from_peg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aux_peg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432FBA" w14:textId="77777777" w:rsidR="00E80D54" w:rsidRDefault="00E80D54" w:rsidP="00E80D54">
                            <w:r>
                              <w:t xml:space="preserve">    IF n == 1 THEN</w:t>
                            </w:r>
                          </w:p>
                          <w:p w14:paraId="518AD793" w14:textId="77777777" w:rsidR="00E80D54" w:rsidRDefault="00E80D54" w:rsidP="00E80D54">
                            <w:r>
                              <w:t xml:space="preserve">        PRINT "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disk 1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from_peg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to_peg</w:t>
                            </w:r>
                            <w:proofErr w:type="spellEnd"/>
                          </w:p>
                          <w:p w14:paraId="567CF68C" w14:textId="77777777" w:rsidR="00E80D54" w:rsidRDefault="00E80D54" w:rsidP="00E80D54">
                            <w:r>
                              <w:t xml:space="preserve">        RETURN</w:t>
                            </w:r>
                          </w:p>
                          <w:p w14:paraId="130B3207" w14:textId="77777777" w:rsidR="00E80D54" w:rsidRDefault="00E80D54" w:rsidP="00E80D54">
                            <w:r>
                              <w:t xml:space="preserve">    END IF</w:t>
                            </w:r>
                          </w:p>
                          <w:p w14:paraId="2F8AEFDD" w14:textId="77777777" w:rsidR="00E80D54" w:rsidRDefault="00E80D54" w:rsidP="00E80D54"/>
                          <w:p w14:paraId="0020C968" w14:textId="77777777" w:rsidR="00E80D54" w:rsidRDefault="00E80D54" w:rsidP="00E80D54">
                            <w:r>
                              <w:t xml:space="preserve">    // 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n-1 disk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bantu</w:t>
                            </w:r>
                          </w:p>
                          <w:p w14:paraId="04DB3F46" w14:textId="77777777" w:rsidR="00E80D54" w:rsidRDefault="00E80D54" w:rsidP="00E80D54">
                            <w:r>
                              <w:t xml:space="preserve">    CALL </w:t>
                            </w:r>
                            <w:proofErr w:type="spellStart"/>
                            <w:proofErr w:type="gramStart"/>
                            <w:r>
                              <w:t>hanoi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 - 1, </w:t>
                            </w:r>
                            <w:proofErr w:type="spellStart"/>
                            <w:r>
                              <w:t>from_peg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aux_peg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to_peg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172583" w14:textId="77777777" w:rsidR="00E80D54" w:rsidRDefault="00E80D54" w:rsidP="00E80D54"/>
                          <w:p w14:paraId="15070CF0" w14:textId="77777777" w:rsidR="00E80D54" w:rsidRDefault="00E80D54" w:rsidP="00E80D54">
                            <w:r>
                              <w:t xml:space="preserve">    // 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disk </w:t>
                            </w:r>
                            <w:proofErr w:type="spellStart"/>
                            <w:r>
                              <w:t>teratas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tujuan</w:t>
                            </w:r>
                            <w:proofErr w:type="spellEnd"/>
                          </w:p>
                          <w:p w14:paraId="4A880790" w14:textId="77777777" w:rsidR="00E80D54" w:rsidRDefault="00E80D54" w:rsidP="00E80D54">
                            <w:r>
                              <w:t xml:space="preserve">    PRINT "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disk", n, "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from_peg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to_peg</w:t>
                            </w:r>
                            <w:proofErr w:type="spellEnd"/>
                          </w:p>
                          <w:p w14:paraId="5F96F7E0" w14:textId="77777777" w:rsidR="00E80D54" w:rsidRDefault="00E80D54" w:rsidP="00E80D54"/>
                          <w:p w14:paraId="3DB0410A" w14:textId="77777777" w:rsidR="00E80D54" w:rsidRDefault="00E80D54" w:rsidP="00E80D54">
                            <w:r>
                              <w:t xml:space="preserve">    // 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n-1 disk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tujuan</w:t>
                            </w:r>
                            <w:proofErr w:type="spellEnd"/>
                          </w:p>
                          <w:p w14:paraId="2DBBEF5B" w14:textId="77777777" w:rsidR="00E80D54" w:rsidRDefault="00E80D54" w:rsidP="00E80D54">
                            <w:r>
                              <w:t xml:space="preserve">    CALL </w:t>
                            </w:r>
                            <w:proofErr w:type="spellStart"/>
                            <w:proofErr w:type="gramStart"/>
                            <w:r>
                              <w:t>hanoi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 - 1, </w:t>
                            </w:r>
                            <w:proofErr w:type="spellStart"/>
                            <w:r>
                              <w:t>aux_peg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to_peg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from_peg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DA3DEB" w14:textId="77777777" w:rsidR="00E80D54" w:rsidRDefault="00E80D54" w:rsidP="00E80D54">
                            <w:r>
                              <w:t>END FUNCTION</w:t>
                            </w:r>
                          </w:p>
                          <w:p w14:paraId="58861B43" w14:textId="77777777" w:rsidR="00E80D54" w:rsidRDefault="00E80D54" w:rsidP="00E80D54"/>
                          <w:p w14:paraId="2BD0D0B4" w14:textId="77777777" w:rsidR="00E80D54" w:rsidRDefault="00E80D54" w:rsidP="00E80D54">
                            <w:r>
                              <w:t xml:space="preserve">// Program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  <w:p w14:paraId="04E34A6F" w14:textId="77777777" w:rsidR="00E80D54" w:rsidRDefault="00E80D54" w:rsidP="00E80D54">
                            <w:r>
                              <w:t xml:space="preserve">FUNCTION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EAB2AEA" w14:textId="77777777" w:rsidR="00E80D54" w:rsidRDefault="00E80D54" w:rsidP="00E80D54">
                            <w:r>
                              <w:t xml:space="preserve">    DECLARE n AS INTEGER</w:t>
                            </w:r>
                          </w:p>
                          <w:p w14:paraId="279A1B64" w14:textId="77777777" w:rsidR="00E80D54" w:rsidRDefault="00E80D54" w:rsidP="00E80D54">
                            <w:r>
                              <w:t xml:space="preserve">    SET n = 4 //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disk</w:t>
                            </w:r>
                          </w:p>
                          <w:p w14:paraId="5E1990A3" w14:textId="77777777" w:rsidR="00E80D54" w:rsidRDefault="00E80D54" w:rsidP="00E80D54">
                            <w:r>
                              <w:t xml:space="preserve">    PRINT "Langkah-</w:t>
                            </w:r>
                            <w:proofErr w:type="spellStart"/>
                            <w:r>
                              <w:t>langkah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pemindahan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>", n, "disk:"</w:t>
                            </w:r>
                          </w:p>
                          <w:p w14:paraId="15CE97BB" w14:textId="77777777" w:rsidR="00E80D54" w:rsidRDefault="00E80D54" w:rsidP="00E80D54">
                            <w:r>
                              <w:t xml:space="preserve">    CALL </w:t>
                            </w:r>
                            <w:proofErr w:type="spellStart"/>
                            <w:proofErr w:type="gramStart"/>
                            <w:r>
                              <w:t>hanoi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n, 'A', 'C', 'B') // </w:t>
                            </w:r>
                            <w:proofErr w:type="spellStart"/>
                            <w:r>
                              <w:t>Memindahkan</w:t>
                            </w:r>
                            <w:proofErr w:type="spellEnd"/>
                            <w:r>
                              <w:t xml:space="preserve"> disk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bantu</w:t>
                            </w:r>
                            <w:proofErr w:type="spellEnd"/>
                          </w:p>
                          <w:p w14:paraId="410B2ED9" w14:textId="319FA498" w:rsidR="00E80D54" w:rsidRDefault="00E80D54" w:rsidP="00E80D54">
                            <w: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A05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3.45pt;height:4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">
                <v:textbox>
                  <w:txbxContent>
                    <w:p w14:paraId="47ECFA17" w14:textId="77777777" w:rsidR="00E80D54" w:rsidRDefault="00E80D54" w:rsidP="00E80D54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hanoi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n, </w:t>
                      </w:r>
                      <w:proofErr w:type="spellStart"/>
                      <w:r>
                        <w:t>from_peg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aux_peg</w:t>
                      </w:r>
                      <w:proofErr w:type="spellEnd"/>
                      <w:r>
                        <w:t>)</w:t>
                      </w:r>
                    </w:p>
                    <w:p w14:paraId="69432FBA" w14:textId="77777777" w:rsidR="00E80D54" w:rsidRDefault="00E80D54" w:rsidP="00E80D54">
                      <w:r>
                        <w:t xml:space="preserve">    IF n == 1 THEN</w:t>
                      </w:r>
                    </w:p>
                    <w:p w14:paraId="518AD793" w14:textId="77777777" w:rsidR="00E80D54" w:rsidRDefault="00E80D54" w:rsidP="00E80D54">
                      <w:r>
                        <w:t xml:space="preserve">        PRINT "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disk 1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from_peg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to_peg</w:t>
                      </w:r>
                      <w:proofErr w:type="spellEnd"/>
                    </w:p>
                    <w:p w14:paraId="567CF68C" w14:textId="77777777" w:rsidR="00E80D54" w:rsidRDefault="00E80D54" w:rsidP="00E80D54">
                      <w:r>
                        <w:t xml:space="preserve">        RETURN</w:t>
                      </w:r>
                    </w:p>
                    <w:p w14:paraId="130B3207" w14:textId="77777777" w:rsidR="00E80D54" w:rsidRDefault="00E80D54" w:rsidP="00E80D54">
                      <w:r>
                        <w:t xml:space="preserve">    END IF</w:t>
                      </w:r>
                    </w:p>
                    <w:p w14:paraId="2F8AEFDD" w14:textId="77777777" w:rsidR="00E80D54" w:rsidRDefault="00E80D54" w:rsidP="00E80D54"/>
                    <w:p w14:paraId="0020C968" w14:textId="77777777" w:rsidR="00E80D54" w:rsidRDefault="00E80D54" w:rsidP="00E80D54">
                      <w:r>
                        <w:t xml:space="preserve">    // 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n-1 disk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bantu</w:t>
                      </w:r>
                    </w:p>
                    <w:p w14:paraId="04DB3F46" w14:textId="77777777" w:rsidR="00E80D54" w:rsidRDefault="00E80D54" w:rsidP="00E80D54">
                      <w:r>
                        <w:t xml:space="preserve">    CALL </w:t>
                      </w:r>
                      <w:proofErr w:type="spellStart"/>
                      <w:proofErr w:type="gramStart"/>
                      <w:r>
                        <w:t>hanoi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 - 1, </w:t>
                      </w:r>
                      <w:proofErr w:type="spellStart"/>
                      <w:r>
                        <w:t>from_peg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aux_peg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to_peg</w:t>
                      </w:r>
                      <w:proofErr w:type="spellEnd"/>
                      <w:r>
                        <w:t>)</w:t>
                      </w:r>
                    </w:p>
                    <w:p w14:paraId="6A172583" w14:textId="77777777" w:rsidR="00E80D54" w:rsidRDefault="00E80D54" w:rsidP="00E80D54"/>
                    <w:p w14:paraId="15070CF0" w14:textId="77777777" w:rsidR="00E80D54" w:rsidRDefault="00E80D54" w:rsidP="00E80D54">
                      <w:r>
                        <w:t xml:space="preserve">    // 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disk </w:t>
                      </w:r>
                      <w:proofErr w:type="spellStart"/>
                      <w:r>
                        <w:t>teratas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tujuan</w:t>
                      </w:r>
                      <w:proofErr w:type="spellEnd"/>
                    </w:p>
                    <w:p w14:paraId="4A880790" w14:textId="77777777" w:rsidR="00E80D54" w:rsidRDefault="00E80D54" w:rsidP="00E80D54">
                      <w:r>
                        <w:t xml:space="preserve">    PRINT "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disk", n, "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from_peg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to_peg</w:t>
                      </w:r>
                      <w:proofErr w:type="spellEnd"/>
                    </w:p>
                    <w:p w14:paraId="5F96F7E0" w14:textId="77777777" w:rsidR="00E80D54" w:rsidRDefault="00E80D54" w:rsidP="00E80D54"/>
                    <w:p w14:paraId="3DB0410A" w14:textId="77777777" w:rsidR="00E80D54" w:rsidRDefault="00E80D54" w:rsidP="00E80D54">
                      <w:r>
                        <w:t xml:space="preserve">    // 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n-1 disk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tujuan</w:t>
                      </w:r>
                      <w:proofErr w:type="spellEnd"/>
                    </w:p>
                    <w:p w14:paraId="2DBBEF5B" w14:textId="77777777" w:rsidR="00E80D54" w:rsidRDefault="00E80D54" w:rsidP="00E80D54">
                      <w:r>
                        <w:t xml:space="preserve">    CALL </w:t>
                      </w:r>
                      <w:proofErr w:type="spellStart"/>
                      <w:proofErr w:type="gramStart"/>
                      <w:r>
                        <w:t>hanoi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 - 1, </w:t>
                      </w:r>
                      <w:proofErr w:type="spellStart"/>
                      <w:r>
                        <w:t>aux_peg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to_peg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from_peg</w:t>
                      </w:r>
                      <w:proofErr w:type="spellEnd"/>
                      <w:r>
                        <w:t>)</w:t>
                      </w:r>
                    </w:p>
                    <w:p w14:paraId="1DDA3DEB" w14:textId="77777777" w:rsidR="00E80D54" w:rsidRDefault="00E80D54" w:rsidP="00E80D54">
                      <w:r>
                        <w:t>END FUNCTION</w:t>
                      </w:r>
                    </w:p>
                    <w:p w14:paraId="58861B43" w14:textId="77777777" w:rsidR="00E80D54" w:rsidRDefault="00E80D54" w:rsidP="00E80D54"/>
                    <w:p w14:paraId="2BD0D0B4" w14:textId="77777777" w:rsidR="00E80D54" w:rsidRDefault="00E80D54" w:rsidP="00E80D54">
                      <w:r>
                        <w:t xml:space="preserve">// Program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  <w:p w14:paraId="04E34A6F" w14:textId="77777777" w:rsidR="00E80D54" w:rsidRDefault="00E80D54" w:rsidP="00E80D54">
                      <w:r>
                        <w:t xml:space="preserve">FUNCTION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EAB2AEA" w14:textId="77777777" w:rsidR="00E80D54" w:rsidRDefault="00E80D54" w:rsidP="00E80D54">
                      <w:r>
                        <w:t xml:space="preserve">    DECLARE n AS INTEGER</w:t>
                      </w:r>
                    </w:p>
                    <w:p w14:paraId="279A1B64" w14:textId="77777777" w:rsidR="00E80D54" w:rsidRDefault="00E80D54" w:rsidP="00E80D54">
                      <w:r>
                        <w:t xml:space="preserve">    SET n = 4 //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disk</w:t>
                      </w:r>
                    </w:p>
                    <w:p w14:paraId="5E1990A3" w14:textId="77777777" w:rsidR="00E80D54" w:rsidRDefault="00E80D54" w:rsidP="00E80D54">
                      <w:r>
                        <w:t xml:space="preserve">    PRINT "Langkah-</w:t>
                      </w:r>
                      <w:proofErr w:type="spellStart"/>
                      <w:r>
                        <w:t>langkah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pemindahan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>", n, "disk:"</w:t>
                      </w:r>
                    </w:p>
                    <w:p w14:paraId="15CE97BB" w14:textId="77777777" w:rsidR="00E80D54" w:rsidRDefault="00E80D54" w:rsidP="00E80D54">
                      <w:r>
                        <w:t xml:space="preserve">    CALL </w:t>
                      </w:r>
                      <w:proofErr w:type="spellStart"/>
                      <w:proofErr w:type="gramStart"/>
                      <w:r>
                        <w:t>hanoi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n, 'A', 'C', 'B') // </w:t>
                      </w:r>
                      <w:proofErr w:type="spellStart"/>
                      <w:r>
                        <w:t>Memindahkan</w:t>
                      </w:r>
                      <w:proofErr w:type="spellEnd"/>
                      <w:r>
                        <w:t xml:space="preserve"> disk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bantu</w:t>
                      </w:r>
                      <w:proofErr w:type="spellEnd"/>
                    </w:p>
                    <w:p w14:paraId="410B2ED9" w14:textId="319FA498" w:rsidR="00E80D54" w:rsidRDefault="00E80D54" w:rsidP="00E80D54">
                      <w: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06422" w14:textId="60E76404" w:rsidR="00E80D54" w:rsidRPr="00905FFF" w:rsidRDefault="00E80D54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426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68D61F2" w14:textId="38768A73" w:rsidR="009907AB" w:rsidRPr="00905FFF" w:rsidRDefault="00B023A5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426" w:hanging="284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2. </w:t>
      </w:r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Langkah – </w:t>
      </w:r>
      <w:proofErr w:type="spellStart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Lagkah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Rekursi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yang </w:t>
      </w:r>
      <w:proofErr w:type="spellStart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dilakukan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adalah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sebagai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b</w:t>
      </w:r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erikut</w:t>
      </w:r>
      <w:proofErr w:type="spellEnd"/>
      <w:r w:rsidR="009907AB" w:rsidRPr="00905FFF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2EC1A81D" w14:textId="1C789899" w:rsidR="009907AB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4, 'A', 'C', 'B'):</w:t>
      </w:r>
    </w:p>
    <w:p w14:paraId="2A3777EA" w14:textId="7754666A" w:rsidR="00AC1CBF" w:rsidRPr="00905FFF" w:rsidRDefault="00AC1CBF" w:rsidP="00905FFF">
      <w:pPr>
        <w:pStyle w:val="ListParagraph"/>
        <w:numPr>
          <w:ilvl w:val="0"/>
          <w:numId w:val="35"/>
        </w:numPr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lastRenderedPageBreak/>
        <w:t>Tujuan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4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C.</w:t>
      </w:r>
    </w:p>
    <w:p w14:paraId="2D00130B" w14:textId="49E2D1C7" w:rsidR="00AC1CBF" w:rsidRPr="00905FFF" w:rsidRDefault="00AC1CBF" w:rsidP="00905FFF">
      <w:pPr>
        <w:pStyle w:val="ListParagraph"/>
        <w:numPr>
          <w:ilvl w:val="0"/>
          <w:numId w:val="35"/>
        </w:numPr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5982D4EF" w14:textId="45C01638" w:rsidR="00AC1CBF" w:rsidRPr="00905FFF" w:rsidRDefault="00AC1CBF" w:rsidP="00905FFF">
      <w:pPr>
        <w:pStyle w:val="ListParagraph"/>
        <w:numPr>
          <w:ilvl w:val="0"/>
          <w:numId w:val="35"/>
        </w:numPr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3, 'A', 'B', 'C').</w:t>
      </w:r>
    </w:p>
    <w:p w14:paraId="75213789" w14:textId="62E9630A" w:rsidR="00AC1CBF" w:rsidRPr="00905FFF" w:rsidRDefault="00AC1CBF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E895D70" w14:textId="77777777" w:rsidR="00AC1CBF" w:rsidRPr="00905FFF" w:rsidRDefault="00AC1CBF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B88AD85" w14:textId="0C8D7FA4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3, 'A', 'B', 'C'):</w:t>
      </w:r>
    </w:p>
    <w:p w14:paraId="7376ABE3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6E72D0C5" w14:textId="03951F8D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2B6661F7" w14:textId="27A7E116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'A', 'C', 'B').</w:t>
      </w:r>
    </w:p>
    <w:p w14:paraId="5F6067F9" w14:textId="7B3AEBE4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'A', 'C', 'B'):</w:t>
      </w:r>
    </w:p>
    <w:p w14:paraId="5C3E0651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C.</w:t>
      </w:r>
    </w:p>
    <w:p w14:paraId="7E72D7AC" w14:textId="68E2B95C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1E78908D" w14:textId="3E6D340E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'A', 'B', 'C').</w:t>
      </w:r>
    </w:p>
    <w:p w14:paraId="3A72432E" w14:textId="6E6F13F9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'A', 'B', 'C'):</w:t>
      </w:r>
    </w:p>
    <w:p w14:paraId="4E36BB3D" w14:textId="0DBAFCA8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Hanya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 disk.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11937B09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B".</w:t>
      </w:r>
    </w:p>
    <w:p w14:paraId="365E1D23" w14:textId="48F59CF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'A', 'C', 'B').</w:t>
      </w:r>
    </w:p>
    <w:p w14:paraId="0A8ECAD3" w14:textId="16D703A0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'A', 'C', 'B'):</w:t>
      </w:r>
    </w:p>
    <w:p w14:paraId="421352E4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C.</w:t>
      </w:r>
    </w:p>
    <w:p w14:paraId="7A5FD8EE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C".</w:t>
      </w:r>
    </w:p>
    <w:p w14:paraId="414D72EE" w14:textId="6E345C45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51B2E1D2" w14:textId="39565D7E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'B', 'C', 'A').</w:t>
      </w:r>
    </w:p>
    <w:p w14:paraId="2D0A341E" w14:textId="745F4BE1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'B', 'C', 'A'):</w:t>
      </w:r>
    </w:p>
    <w:p w14:paraId="1A0D5C61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C.</w:t>
      </w:r>
    </w:p>
    <w:p w14:paraId="0D9DAE7D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C".</w:t>
      </w:r>
    </w:p>
    <w:p w14:paraId="06EEDD9F" w14:textId="753B9C31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lastRenderedPageBreak/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3, 'A', 'B', 'C'</w:t>
      </w:r>
      <w:r w:rsidRPr="00905FFF">
        <w:rPr>
          <w:rFonts w:ascii="Arial" w:hAnsi="Arial" w:cs="Arial"/>
          <w:b/>
          <w:bCs/>
          <w:color w:val="auto"/>
          <w:sz w:val="24"/>
          <w:szCs w:val="24"/>
        </w:rPr>
        <w:t>).</w:t>
      </w:r>
    </w:p>
    <w:p w14:paraId="68478ED3" w14:textId="0C4315C2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3, 'A', 'B', 'C'):</w:t>
      </w:r>
    </w:p>
    <w:p w14:paraId="7E4F8065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4AFD9DB9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B".</w:t>
      </w:r>
    </w:p>
    <w:p w14:paraId="7E98A5EF" w14:textId="020893B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Selanjutnya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04A6786A" w14:textId="4122B8F6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'C', 'B', 'A').</w:t>
      </w:r>
    </w:p>
    <w:p w14:paraId="396CDD9D" w14:textId="7B0DEDC2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'C', 'B', 'A'):’</w:t>
      </w:r>
    </w:p>
    <w:p w14:paraId="6E508A16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22CE70D2" w14:textId="0C4747FE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="00354F91" w:rsidRPr="00905FFF">
        <w:rPr>
          <w:rFonts w:ascii="Arial" w:hAnsi="Arial" w:cs="Arial"/>
          <w:color w:val="auto"/>
          <w:sz w:val="24"/>
          <w:szCs w:val="24"/>
        </w:rPr>
        <w:t>p</w:t>
      </w:r>
      <w:r w:rsidRPr="00905FFF">
        <w:rPr>
          <w:rFonts w:ascii="Arial" w:hAnsi="Arial" w:cs="Arial"/>
          <w:color w:val="auto"/>
          <w:sz w:val="24"/>
          <w:szCs w:val="24"/>
        </w:rPr>
        <w:t>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606713DA" w14:textId="64CAE175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'C', 'A', 'B').</w:t>
      </w:r>
    </w:p>
    <w:p w14:paraId="5035CF69" w14:textId="53409872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'C', 'A', 'B'):</w:t>
      </w:r>
    </w:p>
    <w:p w14:paraId="3A9FEFE1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A.</w:t>
      </w:r>
    </w:p>
    <w:p w14:paraId="24C250A6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A".</w:t>
      </w:r>
    </w:p>
    <w:p w14:paraId="70252707" w14:textId="4D9CB5D6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'C', 'B', 'A').</w:t>
      </w:r>
    </w:p>
    <w:p w14:paraId="51DC8FAA" w14:textId="50FDAF34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'C', 'B', 'A'):</w:t>
      </w:r>
    </w:p>
    <w:p w14:paraId="27E28D8B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395CDA73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B".</w:t>
      </w:r>
    </w:p>
    <w:p w14:paraId="3A353629" w14:textId="34F03190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="00354F91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54F91" w:rsidRPr="00905FFF">
        <w:rPr>
          <w:rFonts w:ascii="Arial" w:hAnsi="Arial" w:cs="Arial"/>
          <w:color w:val="auto"/>
          <w:sz w:val="24"/>
          <w:szCs w:val="24"/>
        </w:rPr>
        <w:t>p</w:t>
      </w:r>
      <w:r w:rsidRPr="00905FFF">
        <w:rPr>
          <w:rFonts w:ascii="Arial" w:hAnsi="Arial" w:cs="Arial"/>
          <w:color w:val="auto"/>
          <w:sz w:val="24"/>
          <w:szCs w:val="24"/>
        </w:rPr>
        <w:t>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bantu.</w:t>
      </w:r>
    </w:p>
    <w:p w14:paraId="2F3744C5" w14:textId="266B8835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'A', 'B', 'C').</w:t>
      </w:r>
    </w:p>
    <w:p w14:paraId="55CB2006" w14:textId="069C1519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Memanggil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hanoi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1, 'A', 'B', 'C'):</w:t>
      </w:r>
    </w:p>
    <w:p w14:paraId="5EC1EA70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</w:pPr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Pindahkan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ke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 B.</w:t>
      </w:r>
    </w:p>
    <w:p w14:paraId="504BC1E6" w14:textId="77777777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B".</w:t>
      </w:r>
    </w:p>
    <w:p w14:paraId="2CE2064C" w14:textId="055A6E06" w:rsidR="00AC1CBF" w:rsidRPr="00905FFF" w:rsidRDefault="00AC1CBF" w:rsidP="00905FFF">
      <w:pPr>
        <w:pStyle w:val="ListParagraph"/>
        <w:shd w:val="clear" w:color="auto" w:fill="auto"/>
        <w:spacing w:after="0" w:line="360" w:lineRule="auto"/>
        <w:ind w:left="1276"/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905FFF">
        <w:rPr>
          <w:rFonts w:ascii="Arial" w:hAnsi="Arial" w:cs="Arial"/>
          <w:sz w:val="24"/>
          <w:szCs w:val="24"/>
        </w:rPr>
        <w:t>hanoi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(</w:t>
      </w:r>
      <w:proofErr w:type="gram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4, 'A', 'C', 'B').</w:t>
      </w:r>
    </w:p>
    <w:p w14:paraId="20311BCE" w14:textId="38F6E388" w:rsidR="00AC1CBF" w:rsidRPr="00905FFF" w:rsidRDefault="00AC1CBF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</w:pPr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Kembali </w:t>
      </w:r>
      <w:proofErr w:type="spellStart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ke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hanoi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05FFF">
        <w:rPr>
          <w:rStyle w:val="Strong"/>
          <w:rFonts w:ascii="Arial" w:hAnsi="Arial" w:cs="Arial"/>
          <w:b w:val="0"/>
          <w:bCs w:val="0"/>
          <w:sz w:val="24"/>
          <w:szCs w:val="24"/>
        </w:rPr>
        <w:t>4, 'A', 'C', 'B'):</w:t>
      </w:r>
    </w:p>
    <w:p w14:paraId="1B597A08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905FFF">
        <w:rPr>
          <w:rFonts w:ascii="Arial" w:hAnsi="Arial" w:cs="Arial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4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C.</w:t>
      </w:r>
    </w:p>
    <w:p w14:paraId="52AB3D8D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lastRenderedPageBreak/>
        <w:t>Output: "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4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C".</w:t>
      </w:r>
    </w:p>
    <w:p w14:paraId="0E65305A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Terakhir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sz w:val="24"/>
          <w:szCs w:val="24"/>
        </w:rPr>
        <w:t>kita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perlu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bantu.</w:t>
      </w:r>
    </w:p>
    <w:p w14:paraId="72839D1D" w14:textId="5AFCB646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Panggil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hanoi</w:t>
      </w:r>
      <w:proofErr w:type="spell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(</w:t>
      </w:r>
      <w:proofErr w:type="gramEnd"/>
      <w:r w:rsidRPr="00905FFF">
        <w:rPr>
          <w:rStyle w:val="Strong"/>
          <w:rFonts w:ascii="Arial" w:hAnsi="Arial" w:cs="Arial"/>
          <w:b w:val="0"/>
          <w:bCs w:val="0"/>
          <w:color w:val="auto"/>
          <w:sz w:val="24"/>
          <w:szCs w:val="24"/>
        </w:rPr>
        <w:t>3, 'B', 'C', 'A').</w:t>
      </w:r>
    </w:p>
    <w:p w14:paraId="31DD95A7" w14:textId="0D15C729" w:rsidR="00354F91" w:rsidRPr="00905FFF" w:rsidRDefault="00354F91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3, 'B', 'C', 'A'):</w:t>
      </w:r>
    </w:p>
    <w:p w14:paraId="62E2FB03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C.</w:t>
      </w:r>
    </w:p>
    <w:p w14:paraId="38C4837F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sz w:val="24"/>
          <w:szCs w:val="24"/>
        </w:rPr>
        <w:t>kita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perlu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bantu</w:t>
      </w:r>
      <w:proofErr w:type="spellEnd"/>
      <w:r w:rsidRPr="00905FFF">
        <w:rPr>
          <w:rFonts w:ascii="Arial" w:hAnsi="Arial" w:cs="Arial"/>
          <w:sz w:val="24"/>
          <w:szCs w:val="24"/>
        </w:rPr>
        <w:t>.</w:t>
      </w:r>
    </w:p>
    <w:p w14:paraId="17861895" w14:textId="65F57E12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sz w:val="24"/>
          <w:szCs w:val="24"/>
        </w:rPr>
        <w:t>2, 'B', 'A', 'C').</w:t>
      </w:r>
    </w:p>
    <w:p w14:paraId="57CE0742" w14:textId="676C22D0" w:rsidR="00354F91" w:rsidRPr="00905FFF" w:rsidRDefault="00354F91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'B', 'A', 'C'):</w:t>
      </w:r>
    </w:p>
    <w:p w14:paraId="76C9455D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2 disk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A.</w:t>
      </w:r>
    </w:p>
    <w:p w14:paraId="227706AF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Langkah: </w:t>
      </w:r>
      <w:proofErr w:type="spellStart"/>
      <w:r w:rsidRPr="00905FFF">
        <w:rPr>
          <w:rFonts w:ascii="Arial" w:hAnsi="Arial" w:cs="Arial"/>
          <w:sz w:val="24"/>
          <w:szCs w:val="24"/>
        </w:rPr>
        <w:t>Pertama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sz w:val="24"/>
          <w:szCs w:val="24"/>
        </w:rPr>
        <w:t>kita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perlu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1 disk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bantu</w:t>
      </w:r>
      <w:proofErr w:type="spellEnd"/>
      <w:r w:rsidRPr="00905FFF">
        <w:rPr>
          <w:rFonts w:ascii="Arial" w:hAnsi="Arial" w:cs="Arial"/>
          <w:sz w:val="24"/>
          <w:szCs w:val="24"/>
        </w:rPr>
        <w:t>.</w:t>
      </w:r>
    </w:p>
    <w:p w14:paraId="3A80749B" w14:textId="4B4831D4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sz w:val="24"/>
          <w:szCs w:val="24"/>
        </w:rPr>
        <w:t>1, 'B', 'C', 'A')</w:t>
      </w:r>
    </w:p>
    <w:p w14:paraId="607939FE" w14:textId="2A864F8C" w:rsidR="00354F91" w:rsidRPr="00905FFF" w:rsidRDefault="00354F91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'B', 'C', 'A'):</w:t>
      </w:r>
    </w:p>
    <w:p w14:paraId="4014A780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C.</w:t>
      </w:r>
    </w:p>
    <w:p w14:paraId="736AAD44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C".</w:t>
      </w:r>
    </w:p>
    <w:p w14:paraId="7DA6684D" w14:textId="5E860CC0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905FFF">
        <w:rPr>
          <w:rFonts w:ascii="Arial" w:hAnsi="Arial" w:cs="Arial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sz w:val="24"/>
          <w:szCs w:val="24"/>
        </w:rPr>
        <w:t>2, 'B', 'A', 'C').</w:t>
      </w:r>
    </w:p>
    <w:p w14:paraId="3B165515" w14:textId="770489CC" w:rsidR="00354F91" w:rsidRPr="00905FFF" w:rsidRDefault="00354F91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Kembali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2, 'B', 'A', 'C'):</w:t>
      </w:r>
    </w:p>
    <w:p w14:paraId="1C0D95C0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A.</w:t>
      </w:r>
    </w:p>
    <w:p w14:paraId="5036A3E4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>Output: "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2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A".</w:t>
      </w:r>
    </w:p>
    <w:p w14:paraId="5B3A440F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kita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bantu.</w:t>
      </w:r>
    </w:p>
    <w:p w14:paraId="042744CF" w14:textId="6551D24E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sz w:val="24"/>
          <w:szCs w:val="24"/>
        </w:rPr>
        <w:t>Panggil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sz w:val="24"/>
          <w:szCs w:val="24"/>
        </w:rPr>
        <w:t>1, 'C', 'A', 'B').</w:t>
      </w:r>
    </w:p>
    <w:p w14:paraId="2F770E3B" w14:textId="29AE4F37" w:rsidR="00354F91" w:rsidRPr="00905FFF" w:rsidRDefault="00354F91" w:rsidP="00905FFF">
      <w:pPr>
        <w:pStyle w:val="ListParagraph"/>
        <w:numPr>
          <w:ilvl w:val="2"/>
          <w:numId w:val="31"/>
        </w:numPr>
        <w:shd w:val="clear" w:color="auto" w:fill="auto"/>
        <w:spacing w:after="0" w:line="360" w:lineRule="auto"/>
        <w:ind w:left="851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905FFF">
        <w:rPr>
          <w:rFonts w:ascii="Arial" w:hAnsi="Arial" w:cs="Arial"/>
          <w:color w:val="auto"/>
          <w:sz w:val="24"/>
          <w:szCs w:val="24"/>
        </w:rPr>
        <w:t>hanoi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>1, 'C', 'A', 'B'):’</w:t>
      </w:r>
    </w:p>
    <w:p w14:paraId="7F451FF8" w14:textId="77777777" w:rsidR="00354F91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Dasar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Pr="00905FFF">
        <w:rPr>
          <w:rFonts w:ascii="Arial" w:hAnsi="Arial" w:cs="Arial"/>
          <w:sz w:val="24"/>
          <w:szCs w:val="24"/>
        </w:rPr>
        <w:t xml:space="preserve">disk 1 </w:t>
      </w:r>
      <w:proofErr w:type="spellStart"/>
      <w:r w:rsidRPr="00905FFF">
        <w:rPr>
          <w:rFonts w:ascii="Arial" w:hAnsi="Arial" w:cs="Arial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A.</w:t>
      </w:r>
    </w:p>
    <w:p w14:paraId="1F21C68D" w14:textId="2F728893" w:rsidR="006018E8" w:rsidRPr="00905FFF" w:rsidRDefault="00354F91" w:rsidP="00905FFF">
      <w:pPr>
        <w:pStyle w:val="ListParagraph"/>
        <w:shd w:val="clear" w:color="auto" w:fill="auto"/>
        <w:spacing w:after="0" w:line="360" w:lineRule="auto"/>
        <w:ind w:left="1276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>Output</w:t>
      </w:r>
      <w:r w:rsidRPr="00905FFF">
        <w:rPr>
          <w:rFonts w:ascii="Arial" w:hAnsi="Arial" w:cs="Arial"/>
          <w:color w:val="auto"/>
          <w:sz w:val="24"/>
          <w:szCs w:val="24"/>
        </w:rPr>
        <w:t>: "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A".</w:t>
      </w:r>
    </w:p>
    <w:p w14:paraId="57EE426C" w14:textId="77777777" w:rsidR="006018E8" w:rsidRPr="00905FFF" w:rsidRDefault="006018E8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br w:type="page"/>
      </w:r>
    </w:p>
    <w:p w14:paraId="4D5776B9" w14:textId="694248CB" w:rsidR="00354F91" w:rsidRPr="00905FFF" w:rsidRDefault="00F1057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EB4B794" wp14:editId="2DCDB4AD">
            <wp:simplePos x="0" y="0"/>
            <wp:positionH relativeFrom="column">
              <wp:posOffset>-942151</wp:posOffset>
            </wp:positionH>
            <wp:positionV relativeFrom="paragraph">
              <wp:posOffset>175382</wp:posOffset>
            </wp:positionV>
            <wp:extent cx="6859176" cy="2227634"/>
            <wp:effectExtent l="0" t="0" r="0" b="0"/>
            <wp:wrapThrough wrapText="bothSides">
              <wp:wrapPolygon edited="0">
                <wp:start x="0" y="0"/>
                <wp:lineTo x="0" y="21428"/>
                <wp:lineTo x="21558" y="21428"/>
                <wp:lineTo x="21558" y="0"/>
                <wp:lineTo x="0" y="0"/>
              </wp:wrapPolygon>
            </wp:wrapThrough>
            <wp:docPr id="1581750507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0507" name="Picture 2" descr="A diagram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76" cy="222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alur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eksekusi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metode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rekursif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teka-teki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Tower of Hanoi 4 disk:</w:t>
      </w:r>
    </w:p>
    <w:p w14:paraId="57B0E333" w14:textId="1DB7C357" w:rsidR="006018E8" w:rsidRPr="00905FFF" w:rsidRDefault="00F1057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gambar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disertakan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nama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file hanoi.png</w:t>
      </w:r>
    </w:p>
    <w:p w14:paraId="7CB68104" w14:textId="64C10D59" w:rsidR="009907AB" w:rsidRPr="00905FFF" w:rsidRDefault="009907AB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426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1B840E1" w14:textId="0808C975" w:rsidR="003E741E" w:rsidRPr="00905FFF" w:rsidRDefault="00B023A5" w:rsidP="00905FFF">
      <w:pPr>
        <w:shd w:val="clear" w:color="auto" w:fill="auto"/>
        <w:spacing w:after="0" w:line="360" w:lineRule="auto"/>
        <w:ind w:hanging="284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3.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Kompleksitas</w:t>
      </w:r>
      <w:proofErr w:type="spellEnd"/>
    </w:p>
    <w:p w14:paraId="33323AC1" w14:textId="77777777" w:rsidR="00B023A5" w:rsidRPr="00905FFF" w:rsidRDefault="00B023A5" w:rsidP="00905FFF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AB6904C" w14:textId="1C82EEC2" w:rsidR="003E741E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dianalisis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mempertimbangkan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cara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pemindahan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disk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penjelasan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langkah-langkah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4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lainnya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sederhana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37BE786A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4BBF21E" w14:textId="5E908E4B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Tujuan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Tower of Hanoi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4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194462CF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F8F66FA" w14:textId="453D0BF9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Langkah-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4 disk:</w:t>
      </w:r>
    </w:p>
    <w:p w14:paraId="6B6E8578" w14:textId="764491C3" w:rsidR="003D7055" w:rsidRPr="00905FFF" w:rsidRDefault="003D7055" w:rsidP="00905FFF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0A034827" w14:textId="1B222A07" w:rsidR="003D7055" w:rsidRPr="00905FFF" w:rsidRDefault="003D7055" w:rsidP="00905FFF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ke-4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C.</w:t>
      </w:r>
    </w:p>
    <w:p w14:paraId="22D8F48B" w14:textId="7106206B" w:rsidR="003D7055" w:rsidRPr="00905FFF" w:rsidRDefault="003D7055" w:rsidP="00905FFF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7DA018ED" w14:textId="77777777" w:rsidR="003D7055" w:rsidRPr="00905FFF" w:rsidRDefault="003D7055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</w:p>
    <w:p w14:paraId="149FE335" w14:textId="4FF7BAD4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a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tahapan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proses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disk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3F3AB687" w14:textId="585574FC" w:rsidR="003D7055" w:rsidRPr="00905FFF" w:rsidRDefault="003D7055" w:rsidP="00905FFF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lastRenderedPageBreak/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4A791DFA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37FDDDB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2E384136" w14:textId="3A77F96E" w:rsidR="003D7055" w:rsidRPr="00905FFF" w:rsidRDefault="003D7055" w:rsidP="00905FFF">
      <w:pPr>
        <w:pStyle w:val="ListParagraph"/>
        <w:numPr>
          <w:ilvl w:val="0"/>
          <w:numId w:val="38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atasnya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45DAB8B5" w14:textId="5B4DB8DE" w:rsidR="003D7055" w:rsidRPr="00905FFF" w:rsidRDefault="003D7055" w:rsidP="00905FFF">
      <w:pPr>
        <w:pStyle w:val="ListParagraph"/>
        <w:numPr>
          <w:ilvl w:val="0"/>
          <w:numId w:val="38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di C).</w:t>
      </w:r>
    </w:p>
    <w:p w14:paraId="74B50F54" w14:textId="0134CDDA" w:rsidR="003D7055" w:rsidRPr="00905FFF" w:rsidRDefault="003D7055" w:rsidP="00905FFF">
      <w:pPr>
        <w:pStyle w:val="ListParagraph"/>
        <w:numPr>
          <w:ilvl w:val="0"/>
          <w:numId w:val="38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di C).</w:t>
      </w:r>
    </w:p>
    <w:p w14:paraId="03737769" w14:textId="30D40D1F" w:rsidR="003D7055" w:rsidRPr="00905FFF" w:rsidRDefault="00CD1340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Total: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20A7CBC2" w14:textId="77777777" w:rsidR="00CD1340" w:rsidRPr="00905FFF" w:rsidRDefault="00CD1340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</w:p>
    <w:p w14:paraId="6092C74B" w14:textId="252261D3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C (di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2),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C, dan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masih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A.</w:t>
      </w:r>
    </w:p>
    <w:p w14:paraId="7FE59F5C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79F46EF8" w14:textId="7B148711" w:rsidR="003D7055" w:rsidRPr="00905FFF" w:rsidRDefault="003D7055" w:rsidP="00905FFF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ke-3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B.</w:t>
      </w:r>
    </w:p>
    <w:p w14:paraId="77BB88EE" w14:textId="0BFDB4E0" w:rsidR="00CD1340" w:rsidRPr="00905FFF" w:rsidRDefault="00CD1340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Total: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3152216C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36D8F37E" w14:textId="3A944A04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dan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B.</w:t>
      </w:r>
    </w:p>
    <w:p w14:paraId="2526267A" w14:textId="77777777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3C01F8A6" w14:textId="1E0B8530" w:rsidR="003D7055" w:rsidRPr="00905FFF" w:rsidRDefault="003D7055" w:rsidP="00905FFF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2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32ACC3E9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8E47FB0" w14:textId="77777777" w:rsidR="003D7055" w:rsidRPr="00905FFF" w:rsidRDefault="003D7055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36C4EFBB" w14:textId="5137B0AC" w:rsidR="00CD1340" w:rsidRPr="00905FFF" w:rsidRDefault="003D7055" w:rsidP="00905FFF">
      <w:pPr>
        <w:pStyle w:val="ListParagraph"/>
        <w:numPr>
          <w:ilvl w:val="0"/>
          <w:numId w:val="4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3F73C6A6" w14:textId="58F0CDC1" w:rsidR="00CD1340" w:rsidRPr="00905FFF" w:rsidRDefault="003D7055" w:rsidP="00905FFF">
      <w:pPr>
        <w:pStyle w:val="ListParagraph"/>
        <w:numPr>
          <w:ilvl w:val="0"/>
          <w:numId w:val="4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kedua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0FDD79E3" w14:textId="1AC7BABB" w:rsidR="003D7055" w:rsidRPr="00905FFF" w:rsidRDefault="003D7055" w:rsidP="00905FFF">
      <w:pPr>
        <w:pStyle w:val="ListParagraph"/>
        <w:numPr>
          <w:ilvl w:val="0"/>
          <w:numId w:val="40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sekarang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2 di B).</w:t>
      </w:r>
    </w:p>
    <w:p w14:paraId="5F890994" w14:textId="0DCFCF5C" w:rsidR="00CD1340" w:rsidRPr="00905FFF" w:rsidRDefault="00CD1340" w:rsidP="00905FFF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Total: 3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1A211A7A" w14:textId="77777777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244E255" w14:textId="475557BC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Jadi, total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gram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a</w:t>
      </w:r>
      <w:proofErr w:type="gram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:</w:t>
      </w:r>
    </w:p>
    <w:p w14:paraId="07ABD403" w14:textId="77777777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BB7DFFC" w14:textId="33356B27" w:rsidR="00CD1340" w:rsidRPr="00905FFF" w:rsidRDefault="00CD1340" w:rsidP="0090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uto"/>
        <w:spacing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3 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 2 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>) + 1 (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> ke-3) + 3 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 2 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>) = 7 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</w:p>
    <w:p w14:paraId="00147216" w14:textId="77777777" w:rsidR="003D7055" w:rsidRPr="00905FFF" w:rsidRDefault="003D7055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</w:p>
    <w:p w14:paraId="7AF98805" w14:textId="31C384EF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a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selesai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lanjut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b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ke-4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2CC15C83" w14:textId="77777777" w:rsidR="00CD1340" w:rsidRPr="00905FFF" w:rsidRDefault="00CD1340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</w:p>
    <w:p w14:paraId="51E41031" w14:textId="19D34AC8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lanjut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c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3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C,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7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seperti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poin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a</w:t>
      </w:r>
      <w:r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354E02B1" w14:textId="77777777" w:rsidR="00CD1340" w:rsidRPr="00905FFF" w:rsidRDefault="00CD1340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</w:p>
    <w:p w14:paraId="6181F8A4" w14:textId="3DAD1C28" w:rsidR="00CD1340" w:rsidRPr="00905FFF" w:rsidRDefault="00CD1340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Jadi,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4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C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bantuan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total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dibutuhkan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15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="00473D39" w:rsidRPr="00905FFF">
        <w:rPr>
          <w:rFonts w:ascii="Arial" w:hAnsi="Arial" w:cs="Arial"/>
          <w:color w:val="auto"/>
          <w:sz w:val="24"/>
          <w:szCs w:val="24"/>
        </w:rPr>
        <w:t xml:space="preserve"> (7 </w:t>
      </w:r>
      <w:proofErr w:type="spellStart"/>
      <w:r w:rsidR="00473D39"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="00473D39" w:rsidRPr="00905FFF">
        <w:rPr>
          <w:rFonts w:ascii="Arial" w:hAnsi="Arial" w:cs="Arial"/>
          <w:color w:val="auto"/>
          <w:sz w:val="24"/>
          <w:szCs w:val="24"/>
        </w:rPr>
        <w:t xml:space="preserve"> + 1 </w:t>
      </w:r>
      <w:proofErr w:type="spellStart"/>
      <w:r w:rsidR="00473D39"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="00473D39" w:rsidRPr="00905FFF">
        <w:rPr>
          <w:rFonts w:ascii="Arial" w:hAnsi="Arial" w:cs="Arial"/>
          <w:color w:val="auto"/>
          <w:sz w:val="24"/>
          <w:szCs w:val="24"/>
        </w:rPr>
        <w:t xml:space="preserve"> + 7 </w:t>
      </w:r>
      <w:proofErr w:type="spellStart"/>
      <w:r w:rsidR="00473D39"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="00473D39" w:rsidRPr="00905FFF">
        <w:rPr>
          <w:rFonts w:ascii="Arial" w:hAnsi="Arial" w:cs="Arial"/>
          <w:color w:val="auto"/>
          <w:sz w:val="24"/>
          <w:szCs w:val="24"/>
        </w:rPr>
        <w:t>).</w:t>
      </w:r>
    </w:p>
    <w:p w14:paraId="7AF63335" w14:textId="77777777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3BC63040" w14:textId="67907D0C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Tower of Hanoi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diperlukan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menyelesaikan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pemindahan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meningkat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seiring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bertambahnya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ketika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ingin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melibatkan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pemindahan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dahulu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kali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tambahan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diperlukan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3D35CA76" w14:textId="77777777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5C33CDF" w14:textId="71F899A3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Jika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cukup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memindahkannya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Namun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dua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dibutuhkan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tiga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Langkah. Ketika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bertambah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tiga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diperlukan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tujuh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ketika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empat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meningkat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lima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belas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2F5957C0" w14:textId="77777777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F260818" w14:textId="6ACD9D84" w:rsidR="001F4E49" w:rsidRPr="00905FFF" w:rsidRDefault="001F4E49" w:rsidP="00905FFF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 xml:space="preserve">Dari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disimpulkan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Tower of Hanoi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O(2^n).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Notasi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menandakan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diperlukan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menyelesaikan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pemindahan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tumbuh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secara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eksponensial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seiring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bertambahnya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r w:rsidR="006018E8" w:rsidRPr="00905FFF">
        <w:rPr>
          <w:rFonts w:ascii="Arial" w:hAnsi="Arial" w:cs="Arial"/>
          <w:color w:val="auto"/>
          <w:sz w:val="24"/>
          <w:szCs w:val="24"/>
        </w:rPr>
        <w:t>disk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lastRenderedPageBreak/>
        <w:t>dipindahkan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. Dimana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menghitung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langkah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T(n) = 2^n – 1 (n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018E8" w:rsidRPr="00905FFF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="006018E8" w:rsidRPr="00905FFF">
        <w:rPr>
          <w:rFonts w:ascii="Arial" w:hAnsi="Arial" w:cs="Arial"/>
          <w:color w:val="auto"/>
          <w:sz w:val="24"/>
          <w:szCs w:val="24"/>
        </w:rPr>
        <w:t xml:space="preserve"> disk).</w:t>
      </w:r>
    </w:p>
    <w:p w14:paraId="522C8C62" w14:textId="77777777" w:rsidR="00CD1340" w:rsidRPr="00905FFF" w:rsidRDefault="00CD1340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</w:p>
    <w:p w14:paraId="501FBA00" w14:textId="77777777" w:rsidR="00473D39" w:rsidRPr="00905FFF" w:rsidRDefault="00473D39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905FFF"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6B9E76C1" w14:textId="1C1E43E7" w:rsidR="00116102" w:rsidRPr="00905FFF" w:rsidRDefault="00116102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Soal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2:</w:t>
      </w:r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Analisis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Kesalahan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pada </w:t>
      </w: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Implementasi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Recursive Function</w:t>
      </w:r>
    </w:p>
    <w:p w14:paraId="32491AE3" w14:textId="77777777" w:rsidR="00146AA9" w:rsidRPr="00905FFF" w:rsidRDefault="00146AA9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color w:val="auto"/>
          <w:sz w:val="24"/>
          <w:szCs w:val="24"/>
        </w:rPr>
      </w:pPr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568241D5" w14:textId="13A57D72" w:rsidR="00146AA9" w:rsidRPr="00905FFF" w:rsidRDefault="00146AA9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color w:val="auto"/>
          <w:sz w:val="24"/>
          <w:szCs w:val="24"/>
        </w:rPr>
        <w:t>Cuplikan</w:t>
      </w:r>
      <w:proofErr w:type="spellEnd"/>
      <w:r w:rsidRPr="00905FFF">
        <w:rPr>
          <w:rFonts w:ascii="Arial" w:hAnsi="Arial" w:cs="Arial"/>
          <w:b/>
          <w:color w:val="auto"/>
          <w:sz w:val="24"/>
          <w:szCs w:val="24"/>
        </w:rPr>
        <w:t xml:space="preserve"> pseudocode dan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</w:tblGrid>
      <w:tr w:rsidR="00146AA9" w:rsidRPr="00905FFF" w14:paraId="09DB1396" w14:textId="77777777" w:rsidTr="00473D39">
        <w:trPr>
          <w:trHeight w:val="1542"/>
        </w:trPr>
        <w:tc>
          <w:tcPr>
            <w:tcW w:w="7753" w:type="dxa"/>
          </w:tcPr>
          <w:p w14:paraId="797C1732" w14:textId="77777777" w:rsidR="00146AA9" w:rsidRPr="00905FFF" w:rsidRDefault="00146AA9" w:rsidP="00905FFF">
            <w:pPr>
              <w:pStyle w:val="HTMLPreformatted"/>
              <w:spacing w:after="0" w:line="360" w:lineRule="auto"/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 xml:space="preserve">Function </w:t>
            </w:r>
            <w:r w:rsidRPr="00905FFF">
              <w:rPr>
                <w:rStyle w:val="hljs-title"/>
                <w:rFonts w:ascii="Arial" w:hAnsi="Arial" w:cs="Arial"/>
                <w:color w:val="auto"/>
                <w:sz w:val="24"/>
                <w:szCs w:val="24"/>
              </w:rPr>
              <w:t>factorial</w:t>
            </w:r>
            <w:r w:rsidRPr="00905FFF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(n)</w:t>
            </w: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  <w:p w14:paraId="2892C98F" w14:textId="77777777" w:rsidR="00146AA9" w:rsidRPr="00905FFF" w:rsidRDefault="00146AA9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  <w:t xml:space="preserve">    if n =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= </w:t>
            </w:r>
            <w:r w:rsidRPr="00905FFF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:</w:t>
            </w:r>
          </w:p>
          <w:p w14:paraId="224B381C" w14:textId="77777777" w:rsidR="00146AA9" w:rsidRPr="00905FFF" w:rsidRDefault="00146AA9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return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r w:rsidRPr="00905FFF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  <w:p w14:paraId="3AB456C0" w14:textId="77777777" w:rsidR="00146AA9" w:rsidRPr="00905FFF" w:rsidRDefault="00146AA9" w:rsidP="00905FFF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else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:</w:t>
            </w:r>
          </w:p>
          <w:p w14:paraId="3370CFA7" w14:textId="77777777" w:rsidR="00146AA9" w:rsidRPr="00905FFF" w:rsidRDefault="00146AA9" w:rsidP="00905FFF">
            <w:pPr>
              <w:shd w:val="clear" w:color="auto" w:fill="auto"/>
              <w:spacing w:line="360" w:lineRule="auto"/>
              <w:rPr>
                <w:rFonts w:ascii="Arial" w:hAnsi="Arial" w:cs="Arial"/>
                <w:sz w:val="24"/>
                <w:szCs w:val="24"/>
                <w:lang w:val="en-AU" w:bidi="en-US"/>
              </w:rPr>
            </w:pP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r w:rsidRPr="00905FFF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return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n * </w:t>
            </w:r>
            <w:r w:rsidRPr="00905FFF">
              <w:rPr>
                <w:rStyle w:val="hljs-builtin"/>
                <w:rFonts w:ascii="Arial" w:hAnsi="Arial" w:cs="Arial"/>
                <w:color w:val="auto"/>
                <w:sz w:val="24"/>
                <w:szCs w:val="24"/>
              </w:rPr>
              <w:t>factorial</w:t>
            </w:r>
            <w:r w:rsidRPr="00905FFF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(n)</w:t>
            </w:r>
          </w:p>
        </w:tc>
      </w:tr>
      <w:tr w:rsidR="00146AA9" w:rsidRPr="00905FFF" w14:paraId="2700DAB0" w14:textId="77777777" w:rsidTr="00473D39">
        <w:trPr>
          <w:trHeight w:val="6034"/>
        </w:trPr>
        <w:tc>
          <w:tcPr>
            <w:tcW w:w="7753" w:type="dxa"/>
          </w:tcPr>
          <w:p w14:paraId="727FAC45" w14:textId="16331FAD" w:rsidR="00146AA9" w:rsidRPr="00905FFF" w:rsidRDefault="00146AA9" w:rsidP="00905FFF">
            <w:pPr>
              <w:pStyle w:val="HTMLPreformatted"/>
              <w:spacing w:after="0" w:line="360" w:lineRule="auto"/>
              <w:ind w:right="-812"/>
              <w:jc w:val="center"/>
              <w:rPr>
                <w:rStyle w:val="hljs-function"/>
                <w:rFonts w:ascii="Arial" w:hAnsi="Arial" w:cs="Arial"/>
                <w:color w:val="auto"/>
                <w:sz w:val="24"/>
                <w:szCs w:val="24"/>
              </w:rPr>
            </w:pPr>
            <w:r w:rsidRPr="00905FFF">
              <w:rPr>
                <w:rStyle w:val="hljs-function"/>
                <w:rFonts w:ascii="Arial" w:hAnsi="Arial" w:cs="Arial"/>
                <w:noProof/>
                <w:color w:val="auto"/>
                <w:sz w:val="24"/>
                <w:szCs w:val="24"/>
              </w:rPr>
              <w:drawing>
                <wp:inline distT="0" distB="0" distL="0" distR="0" wp14:anchorId="4252EFC3" wp14:editId="24845B7F">
                  <wp:extent cx="3390900" cy="3592953"/>
                  <wp:effectExtent l="0" t="0" r="0" b="7620"/>
                  <wp:docPr id="2110181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1814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66" cy="361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8584D" w14:textId="77777777" w:rsidR="00473D39" w:rsidRPr="00905FFF" w:rsidRDefault="00473D39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b/>
          <w:color w:val="auto"/>
          <w:sz w:val="24"/>
          <w:szCs w:val="24"/>
        </w:rPr>
      </w:pPr>
    </w:p>
    <w:p w14:paraId="791893D4" w14:textId="29DA5052" w:rsidR="00116102" w:rsidRPr="00905FFF" w:rsidRDefault="00116102" w:rsidP="00905FF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Identifikasi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dan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jelaskan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kesalahan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dalam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pseudo code yan</w:t>
      </w:r>
      <w:r w:rsidR="00146AA9"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g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diberikan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.</w:t>
      </w:r>
    </w:p>
    <w:p w14:paraId="1FBB34BE" w14:textId="2D91E115" w:rsidR="00146AA9" w:rsidRPr="00905FFF" w:rsidRDefault="00146AA9" w:rsidP="00905FFF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Potongan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pseudo-code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diatas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sebuah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nama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factorial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argumen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block code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berisi</w:t>
      </w:r>
      <w:proofErr w:type="spellEnd"/>
    </w:p>
    <w:p w14:paraId="2CDD51AF" w14:textId="55E038CB" w:rsidR="00DF6C15" w:rsidRPr="00905FFF" w:rsidRDefault="00473D39" w:rsidP="00905FF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B</w:t>
      </w:r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aris ke-3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berisi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conditional if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melakukan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pengecekan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nilai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n</w:t>
      </w:r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apakah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sama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="00146AA9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46AA9" w:rsidRPr="00905FFF">
        <w:rPr>
          <w:rFonts w:ascii="Arial" w:hAnsi="Arial" w:cs="Arial"/>
          <w:color w:val="auto"/>
          <w:sz w:val="24"/>
          <w:szCs w:val="24"/>
        </w:rPr>
        <w:t>nol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62D7EC6" w14:textId="24BC9252" w:rsidR="00146AA9" w:rsidRPr="00905FFF" w:rsidRDefault="00473D39" w:rsidP="00905FF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lastRenderedPageBreak/>
        <w:t>B</w:t>
      </w:r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aris ke-4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memberikan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return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angka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1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jika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sama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nol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faktorial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0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1.</w:t>
      </w:r>
    </w:p>
    <w:p w14:paraId="652A7180" w14:textId="2A2963FE" w:rsidR="00DF6C15" w:rsidRPr="00905FFF" w:rsidRDefault="00473D39" w:rsidP="00905FF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B</w:t>
      </w:r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aris ke-5-6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berisi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else statement yang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perkalian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faktorial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(n) yang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sendiri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sehingga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terjadi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rekursif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>.</w:t>
      </w:r>
    </w:p>
    <w:p w14:paraId="6B39AFB3" w14:textId="0EAE808F" w:rsidR="00292B21" w:rsidRPr="00905FFF" w:rsidRDefault="00473D39" w:rsidP="00905FF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</w:t>
      </w:r>
      <w:r w:rsidR="00DF6C15" w:rsidRPr="00905FFF">
        <w:rPr>
          <w:rFonts w:ascii="Arial" w:hAnsi="Arial" w:cs="Arial"/>
          <w:color w:val="auto"/>
          <w:sz w:val="24"/>
          <w:szCs w:val="24"/>
        </w:rPr>
        <w:t>esalahan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pada baris ke-6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saat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melakukan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pemanggilan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sendiri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rekursi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nilai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argumen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yang di passing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n. Hal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tepat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DF6C15" w:rsidRPr="00905FFF">
        <w:rPr>
          <w:rFonts w:ascii="Arial" w:hAnsi="Arial" w:cs="Arial"/>
          <w:color w:val="auto"/>
          <w:sz w:val="24"/>
          <w:szCs w:val="24"/>
        </w:rPr>
        <w:t>menyebakan</w:t>
      </w:r>
      <w:proofErr w:type="spellEnd"/>
      <w:r w:rsidR="00DF6C15" w:rsidRPr="00905FFF">
        <w:rPr>
          <w:rFonts w:ascii="Arial" w:hAnsi="Arial" w:cs="Arial"/>
          <w:color w:val="auto"/>
          <w:sz w:val="24"/>
          <w:szCs w:val="24"/>
        </w:rPr>
        <w:t xml:space="preserve"> infinite loop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memanggil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fungsi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sendiri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nominal n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terus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menerus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argumen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sehingga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jalan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selesai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. Oleh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hal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sangat fatal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menyebabkan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program crash dan stack overflow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kehabisan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1EF" w:rsidRPr="00905FFF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="001971EF" w:rsidRPr="00905FFF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632AE16C" w14:textId="77777777" w:rsidR="00473D39" w:rsidRPr="00905FFF" w:rsidRDefault="00473D39" w:rsidP="00905FFF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14:paraId="1C795563" w14:textId="575BC53C" w:rsidR="00292B21" w:rsidRPr="00905FFF" w:rsidRDefault="00292B21" w:rsidP="00905FF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Berikan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perbaikan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benar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pada pseudo code.</w:t>
      </w:r>
    </w:p>
    <w:p w14:paraId="2B516F31" w14:textId="77777777" w:rsidR="00473D39" w:rsidRPr="00905FFF" w:rsidRDefault="00473D39" w:rsidP="00905FFF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1C56F4B" w14:textId="02880553" w:rsidR="001971EF" w:rsidRPr="00905FFF" w:rsidRDefault="001971EF" w:rsidP="00905FFF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92B21" w:rsidRPr="00905FFF">
        <w:rPr>
          <w:rFonts w:ascii="Arial" w:hAnsi="Arial" w:cs="Arial"/>
          <w:color w:val="auto"/>
          <w:sz w:val="24"/>
          <w:szCs w:val="24"/>
        </w:rPr>
        <w:t>memperbaiki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diatas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kita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mengubah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argumen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n-1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memang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secara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logika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menghitung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faktorial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melakukan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perkalian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angka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kecil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selisih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seterusnya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sampai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1.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cuplikan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source code yang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sudah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dibenarkan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yang kami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sampaikan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905FFF">
        <w:rPr>
          <w:rFonts w:ascii="Arial" w:hAnsi="Arial" w:cs="Arial"/>
          <w:color w:val="auto"/>
          <w:sz w:val="24"/>
          <w:szCs w:val="24"/>
        </w:rPr>
        <w:t xml:space="preserve"> file </w:t>
      </w:r>
      <w:proofErr w:type="spellStart"/>
      <w:r w:rsidRPr="00905FFF">
        <w:rPr>
          <w:rFonts w:ascii="Arial" w:hAnsi="Arial" w:cs="Arial"/>
          <w:color w:val="auto"/>
          <w:sz w:val="24"/>
          <w:szCs w:val="24"/>
        </w:rPr>
        <w:t>faktorial.c</w:t>
      </w:r>
      <w:proofErr w:type="spellEnd"/>
    </w:p>
    <w:p w14:paraId="7FBF9267" w14:textId="610ECDDB" w:rsidR="00473D39" w:rsidRPr="00905FFF" w:rsidRDefault="001971EF" w:rsidP="00905FFF">
      <w:pPr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noProof/>
          <w:color w:val="auto"/>
          <w:sz w:val="24"/>
          <w:szCs w:val="24"/>
        </w:rPr>
        <w:lastRenderedPageBreak/>
        <w:drawing>
          <wp:inline distT="0" distB="0" distL="0" distR="0" wp14:anchorId="14A5CAB3" wp14:editId="47B3B4D3">
            <wp:extent cx="3602231" cy="3667125"/>
            <wp:effectExtent l="0" t="0" r="0" b="0"/>
            <wp:docPr id="19235056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0563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454" cy="36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932" w14:textId="77777777" w:rsidR="00473D39" w:rsidRPr="00905FFF" w:rsidRDefault="00473D39" w:rsidP="00905FFF">
      <w:pPr>
        <w:shd w:val="clear" w:color="auto" w:fill="auto"/>
        <w:spacing w:after="0" w:line="36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br w:type="page"/>
      </w:r>
    </w:p>
    <w:p w14:paraId="0F13F56C" w14:textId="1013DF7C" w:rsidR="0089079A" w:rsidRPr="00905FFF" w:rsidRDefault="0089079A" w:rsidP="00905FF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Gambarkan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flowchart yang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menunjukkan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fungsi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rekursif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yang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benar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menghitung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faktorial</w:t>
      </w:r>
      <w:proofErr w:type="spellEnd"/>
      <w:r w:rsidRPr="00905FFF">
        <w:rPr>
          <w:rFonts w:ascii="Arial" w:hAnsi="Arial" w:cs="Arial"/>
          <w:b/>
          <w:bCs/>
          <w:color w:val="auto"/>
          <w:sz w:val="24"/>
          <w:szCs w:val="24"/>
        </w:rPr>
        <w:t>.</w:t>
      </w:r>
    </w:p>
    <w:p w14:paraId="450F5500" w14:textId="45C1E13A" w:rsidR="0089079A" w:rsidRPr="00905FFF" w:rsidRDefault="0089079A" w:rsidP="00905FFF">
      <w:pPr>
        <w:spacing w:line="360" w:lineRule="auto"/>
        <w:rPr>
          <w:rFonts w:ascii="Arial" w:hAnsi="Arial" w:cs="Arial"/>
          <w:sz w:val="24"/>
          <w:szCs w:val="24"/>
        </w:rPr>
      </w:pPr>
    </w:p>
    <w:p w14:paraId="3A877176" w14:textId="3B931476" w:rsidR="00116102" w:rsidRPr="00905FFF" w:rsidRDefault="003E11B7" w:rsidP="00905FFF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1484BC3A" wp14:editId="7DBFA2EA">
            <wp:extent cx="5487922" cy="4824919"/>
            <wp:effectExtent l="0" t="0" r="0" b="1270"/>
            <wp:docPr id="1053640073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0073" name="Picture 3" descr="A screen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41" cy="48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EB8" w14:textId="77777777" w:rsidR="000A5015" w:rsidRPr="00905FFF" w:rsidRDefault="000A5015" w:rsidP="00905FFF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262AD8A" w14:textId="57957186" w:rsidR="000A5015" w:rsidRPr="00905FFF" w:rsidRDefault="000A5015" w:rsidP="00905FFF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t>Sumber referensi:</w:t>
      </w:r>
    </w:p>
    <w:p w14:paraId="13DCFF6C" w14:textId="3CD2FB7D" w:rsidR="000A5015" w:rsidRPr="00905FFF" w:rsidRDefault="000A5015" w:rsidP="00905FFF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sz w:val="24"/>
          <w:szCs w:val="24"/>
        </w:rPr>
        <w:t xml:space="preserve">ChatGPT pada link  </w:t>
      </w:r>
      <w:hyperlink r:id="rId13" w:history="1">
        <w:r w:rsidRPr="00905FFF">
          <w:rPr>
            <w:rStyle w:val="Hyperlink"/>
            <w:rFonts w:ascii="Arial" w:hAnsi="Arial" w:cs="Arial"/>
            <w:sz w:val="24"/>
            <w:szCs w:val="24"/>
          </w:rPr>
          <w:t>https://chatgpt.com/share/67107bd6-6974-800c-a877-e3b450b9368b</w:t>
        </w:r>
      </w:hyperlink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diakses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tanggal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26 Oktober 2024.</w:t>
      </w:r>
    </w:p>
    <w:p w14:paraId="70C0301E" w14:textId="4293DE94" w:rsidR="000A5015" w:rsidRPr="00905FFF" w:rsidRDefault="000A5015" w:rsidP="00905FFF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905FFF">
        <w:rPr>
          <w:rFonts w:ascii="Arial" w:hAnsi="Arial" w:cs="Arial"/>
          <w:sz w:val="24"/>
          <w:szCs w:val="24"/>
        </w:rPr>
        <w:t>GeeksforGeeks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- Tower of Hanoi Algorithm. </w:t>
      </w:r>
      <w:hyperlink r:id="rId14" w:history="1">
        <w:r w:rsidRPr="00905FFF">
          <w:rPr>
            <w:rStyle w:val="Hyperlink"/>
            <w:rFonts w:ascii="Arial" w:hAnsi="Arial" w:cs="Arial"/>
            <w:sz w:val="24"/>
            <w:szCs w:val="24"/>
          </w:rPr>
          <w:t>https://www.geeksforgeeks.org/c-program-for-tower-of-hanoi/</w:t>
        </w:r>
      </w:hyperlink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diakses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FFF">
        <w:rPr>
          <w:rFonts w:ascii="Arial" w:hAnsi="Arial" w:cs="Arial"/>
          <w:sz w:val="24"/>
          <w:szCs w:val="24"/>
        </w:rPr>
        <w:t>tanggal</w:t>
      </w:r>
      <w:proofErr w:type="spellEnd"/>
      <w:r w:rsidRPr="00905FFF">
        <w:rPr>
          <w:rFonts w:ascii="Arial" w:hAnsi="Arial" w:cs="Arial"/>
          <w:sz w:val="24"/>
          <w:szCs w:val="24"/>
        </w:rPr>
        <w:t xml:space="preserve"> 27 Oktober 2024.</w:t>
      </w:r>
    </w:p>
    <w:p w14:paraId="4D4F6C9C" w14:textId="77777777" w:rsidR="00E953FB" w:rsidRPr="00905FFF" w:rsidRDefault="000A5015" w:rsidP="00905FFF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905FFF">
        <w:rPr>
          <w:rFonts w:ascii="Arial" w:hAnsi="Arial" w:cs="Arial"/>
          <w:color w:val="auto"/>
          <w:sz w:val="24"/>
          <w:szCs w:val="24"/>
        </w:rPr>
        <w:lastRenderedPageBreak/>
        <w:t xml:space="preserve">A Complete Recursive Visualization. </w:t>
      </w:r>
      <w:hyperlink r:id="rId15" w:history="1">
        <w:r w:rsidR="00E953FB" w:rsidRPr="00905FFF">
          <w:rPr>
            <w:rStyle w:val="Hyperlink"/>
            <w:rFonts w:ascii="Arial" w:hAnsi="Arial" w:cs="Arial"/>
            <w:sz w:val="24"/>
            <w:szCs w:val="24"/>
          </w:rPr>
          <w:t>https://www.youtube.com/watch?v=rf6uf3jNjbo</w:t>
        </w:r>
      </w:hyperlink>
      <w:r w:rsidR="00E953FB" w:rsidRPr="00905FF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953FB" w:rsidRPr="00905FFF">
        <w:rPr>
          <w:rFonts w:ascii="Arial" w:hAnsi="Arial" w:cs="Arial"/>
          <w:sz w:val="24"/>
          <w:szCs w:val="24"/>
        </w:rPr>
        <w:t>diakses</w:t>
      </w:r>
      <w:proofErr w:type="spellEnd"/>
      <w:r w:rsidR="00E953FB" w:rsidRPr="00905F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53FB" w:rsidRPr="00905FFF">
        <w:rPr>
          <w:rFonts w:ascii="Arial" w:hAnsi="Arial" w:cs="Arial"/>
          <w:sz w:val="24"/>
          <w:szCs w:val="24"/>
        </w:rPr>
        <w:t>tanggal</w:t>
      </w:r>
      <w:proofErr w:type="spellEnd"/>
      <w:r w:rsidR="00E953FB" w:rsidRPr="00905FFF">
        <w:rPr>
          <w:rFonts w:ascii="Arial" w:hAnsi="Arial" w:cs="Arial"/>
          <w:sz w:val="24"/>
          <w:szCs w:val="24"/>
        </w:rPr>
        <w:t xml:space="preserve"> 27 Oktober 2024.</w:t>
      </w:r>
    </w:p>
    <w:p w14:paraId="435E75C5" w14:textId="7B0670D0" w:rsidR="000A5015" w:rsidRPr="00905FFF" w:rsidRDefault="000A5015" w:rsidP="00905FFF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</w:p>
    <w:sectPr w:rsidR="000A5015" w:rsidRPr="00905FFF" w:rsidSect="00DC369E">
      <w:headerReference w:type="default" r:id="rId16"/>
      <w:footerReference w:type="default" r:id="rId17"/>
      <w:headerReference w:type="first" r:id="rId18"/>
      <w:footerReference w:type="first" r:id="rId19"/>
      <w:pgSz w:w="11907" w:h="16839" w:code="122"/>
      <w:pgMar w:top="207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CF01F" w14:textId="77777777" w:rsidR="000F1D67" w:rsidRDefault="000F1D67" w:rsidP="0080214F">
      <w:pPr>
        <w:pStyle w:val="BalloonText"/>
      </w:pPr>
      <w:r>
        <w:separator/>
      </w:r>
    </w:p>
  </w:endnote>
  <w:endnote w:type="continuationSeparator" w:id="0">
    <w:p w14:paraId="32470F17" w14:textId="77777777" w:rsidR="000F1D67" w:rsidRDefault="000F1D67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487D" w14:textId="4C089B60" w:rsidR="0014545F" w:rsidRPr="000E740A" w:rsidRDefault="0014545F" w:rsidP="00DC369E">
    <w:pPr>
      <w:tabs>
        <w:tab w:val="right" w:pos="7938"/>
      </w:tabs>
      <w:jc w:val="right"/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F4D66" w14:textId="01DADC46" w:rsidR="0014545F" w:rsidRPr="004F0267" w:rsidRDefault="0014545F" w:rsidP="004F026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59F27" w14:textId="77777777" w:rsidR="000F1D67" w:rsidRDefault="000F1D67" w:rsidP="0080214F">
      <w:pPr>
        <w:pStyle w:val="BalloonText"/>
      </w:pPr>
      <w:r>
        <w:separator/>
      </w:r>
    </w:p>
  </w:footnote>
  <w:footnote w:type="continuationSeparator" w:id="0">
    <w:p w14:paraId="596820E4" w14:textId="77777777" w:rsidR="000F1D67" w:rsidRDefault="000F1D67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3AA7" w14:textId="575B6E14" w:rsidR="0014545F" w:rsidRDefault="0014545F" w:rsidP="00DC369E">
    <w:pPr>
      <w:shd w:val="clear" w:color="auto" w:fill="aut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99AE9ED" wp14:editId="66CB9A44">
          <wp:simplePos x="0" y="0"/>
          <wp:positionH relativeFrom="column">
            <wp:posOffset>-1419225</wp:posOffset>
          </wp:positionH>
          <wp:positionV relativeFrom="paragraph">
            <wp:posOffset>-153035</wp:posOffset>
          </wp:positionV>
          <wp:extent cx="2234311" cy="4171950"/>
          <wp:effectExtent l="0" t="0" r="0" b="0"/>
          <wp:wrapNone/>
          <wp:docPr id="37" name="Picture 37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EC91" w14:textId="1FDC1644" w:rsidR="0014545F" w:rsidRPr="000E740A" w:rsidRDefault="0014545F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594EEAA5" wp14:editId="3B22DB83">
          <wp:simplePos x="0" y="0"/>
          <wp:positionH relativeFrom="column">
            <wp:posOffset>-1409700</wp:posOffset>
          </wp:positionH>
          <wp:positionV relativeFrom="paragraph">
            <wp:posOffset>-133985</wp:posOffset>
          </wp:positionV>
          <wp:extent cx="2234311" cy="4171950"/>
          <wp:effectExtent l="0" t="0" r="0" b="0"/>
          <wp:wrapNone/>
          <wp:docPr id="38" name="Picture 38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14545F" w:rsidRPr="000E740A" w:rsidRDefault="0014545F" w:rsidP="00DC369E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A0F"/>
    <w:multiLevelType w:val="multilevel"/>
    <w:tmpl w:val="0BC62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B2F43E0"/>
    <w:multiLevelType w:val="hybridMultilevel"/>
    <w:tmpl w:val="6A8CFC9A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30E2272"/>
    <w:multiLevelType w:val="hybridMultilevel"/>
    <w:tmpl w:val="FCEA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C6B44"/>
    <w:multiLevelType w:val="hybridMultilevel"/>
    <w:tmpl w:val="AA7CF2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E570A9"/>
    <w:multiLevelType w:val="multilevel"/>
    <w:tmpl w:val="C832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F6106"/>
    <w:multiLevelType w:val="multilevel"/>
    <w:tmpl w:val="DA6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8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2D1857"/>
    <w:multiLevelType w:val="multilevel"/>
    <w:tmpl w:val="0BC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A5F7018"/>
    <w:multiLevelType w:val="hybridMultilevel"/>
    <w:tmpl w:val="2C74B6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3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7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AAC5271"/>
    <w:multiLevelType w:val="hybridMultilevel"/>
    <w:tmpl w:val="8DB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0" w15:restartNumberingAfterBreak="0">
    <w:nsid w:val="5DFB35B6"/>
    <w:multiLevelType w:val="hybridMultilevel"/>
    <w:tmpl w:val="7B0CFD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23051"/>
    <w:multiLevelType w:val="hybridMultilevel"/>
    <w:tmpl w:val="2BC0B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4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99D46F8"/>
    <w:multiLevelType w:val="multilevel"/>
    <w:tmpl w:val="564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686368117">
    <w:abstractNumId w:val="11"/>
  </w:num>
  <w:num w:numId="2" w16cid:durableId="674385703">
    <w:abstractNumId w:val="18"/>
  </w:num>
  <w:num w:numId="3" w16cid:durableId="581330379">
    <w:abstractNumId w:val="26"/>
    <w:lvlOverride w:ilvl="0">
      <w:startOverride w:val="1"/>
    </w:lvlOverride>
  </w:num>
  <w:num w:numId="4" w16cid:durableId="1979722334">
    <w:abstractNumId w:val="39"/>
  </w:num>
  <w:num w:numId="5" w16cid:durableId="1308129519">
    <w:abstractNumId w:val="35"/>
  </w:num>
  <w:num w:numId="6" w16cid:durableId="500434174">
    <w:abstractNumId w:val="29"/>
  </w:num>
  <w:num w:numId="7" w16cid:durableId="990792459">
    <w:abstractNumId w:val="14"/>
  </w:num>
  <w:num w:numId="8" w16cid:durableId="2003467918">
    <w:abstractNumId w:val="13"/>
  </w:num>
  <w:num w:numId="9" w16cid:durableId="746683104">
    <w:abstractNumId w:val="3"/>
  </w:num>
  <w:num w:numId="10" w16cid:durableId="1168666199">
    <w:abstractNumId w:val="27"/>
  </w:num>
  <w:num w:numId="11" w16cid:durableId="2043360251">
    <w:abstractNumId w:val="7"/>
  </w:num>
  <w:num w:numId="12" w16cid:durableId="1443377837">
    <w:abstractNumId w:val="20"/>
  </w:num>
  <w:num w:numId="13" w16cid:durableId="1307586108">
    <w:abstractNumId w:val="12"/>
  </w:num>
  <w:num w:numId="14" w16cid:durableId="864294956">
    <w:abstractNumId w:val="6"/>
  </w:num>
  <w:num w:numId="15" w16cid:durableId="2093549992">
    <w:abstractNumId w:val="34"/>
  </w:num>
  <w:num w:numId="16" w16cid:durableId="1493641730">
    <w:abstractNumId w:val="4"/>
  </w:num>
  <w:num w:numId="17" w16cid:durableId="116487435">
    <w:abstractNumId w:val="25"/>
    <w:lvlOverride w:ilvl="0">
      <w:startOverride w:val="1"/>
    </w:lvlOverride>
  </w:num>
  <w:num w:numId="18" w16cid:durableId="61411030">
    <w:abstractNumId w:val="8"/>
  </w:num>
  <w:num w:numId="19" w16cid:durableId="374549239">
    <w:abstractNumId w:val="1"/>
  </w:num>
  <w:num w:numId="20" w16cid:durableId="13963169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6257072">
    <w:abstractNumId w:val="24"/>
  </w:num>
  <w:num w:numId="22" w16cid:durableId="564030741">
    <w:abstractNumId w:val="38"/>
  </w:num>
  <w:num w:numId="23" w16cid:durableId="2089577052">
    <w:abstractNumId w:val="10"/>
  </w:num>
  <w:num w:numId="24" w16cid:durableId="257951310">
    <w:abstractNumId w:val="33"/>
  </w:num>
  <w:num w:numId="25" w16cid:durableId="1230657005">
    <w:abstractNumId w:val="22"/>
    <w:lvlOverride w:ilvl="0">
      <w:startOverride w:val="1"/>
    </w:lvlOverride>
  </w:num>
  <w:num w:numId="26" w16cid:durableId="2116510013">
    <w:abstractNumId w:val="23"/>
  </w:num>
  <w:num w:numId="27" w16cid:durableId="111879077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06586123">
    <w:abstractNumId w:val="32"/>
  </w:num>
  <w:num w:numId="29" w16cid:durableId="1156991423">
    <w:abstractNumId w:val="15"/>
  </w:num>
  <w:num w:numId="30" w16cid:durableId="846677625">
    <w:abstractNumId w:val="19"/>
  </w:num>
  <w:num w:numId="31" w16cid:durableId="1253971975">
    <w:abstractNumId w:val="37"/>
  </w:num>
  <w:num w:numId="32" w16cid:durableId="728724147">
    <w:abstractNumId w:val="16"/>
  </w:num>
  <w:num w:numId="33" w16cid:durableId="568425143">
    <w:abstractNumId w:val="0"/>
  </w:num>
  <w:num w:numId="34" w16cid:durableId="2118677227">
    <w:abstractNumId w:val="5"/>
  </w:num>
  <w:num w:numId="35" w16cid:durableId="1610897151">
    <w:abstractNumId w:val="2"/>
  </w:num>
  <w:num w:numId="36" w16cid:durableId="1340816659">
    <w:abstractNumId w:val="9"/>
  </w:num>
  <w:num w:numId="37" w16cid:durableId="372854435">
    <w:abstractNumId w:val="31"/>
  </w:num>
  <w:num w:numId="38" w16cid:durableId="121462968">
    <w:abstractNumId w:val="21"/>
  </w:num>
  <w:num w:numId="39" w16cid:durableId="1237744967">
    <w:abstractNumId w:val="28"/>
  </w:num>
  <w:num w:numId="40" w16cid:durableId="1107121923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51F6"/>
    <w:rsid w:val="000102D9"/>
    <w:rsid w:val="00012E9A"/>
    <w:rsid w:val="00013B08"/>
    <w:rsid w:val="0002282B"/>
    <w:rsid w:val="00025D67"/>
    <w:rsid w:val="000322C3"/>
    <w:rsid w:val="00032E40"/>
    <w:rsid w:val="000357FB"/>
    <w:rsid w:val="00036CBF"/>
    <w:rsid w:val="0004344A"/>
    <w:rsid w:val="00045DB3"/>
    <w:rsid w:val="00045F57"/>
    <w:rsid w:val="0006691F"/>
    <w:rsid w:val="000737C0"/>
    <w:rsid w:val="0008352A"/>
    <w:rsid w:val="00086D76"/>
    <w:rsid w:val="000943F6"/>
    <w:rsid w:val="000A122B"/>
    <w:rsid w:val="000A137A"/>
    <w:rsid w:val="000A5015"/>
    <w:rsid w:val="000B10FB"/>
    <w:rsid w:val="000B22BC"/>
    <w:rsid w:val="000B3874"/>
    <w:rsid w:val="000C1BE0"/>
    <w:rsid w:val="000C6C88"/>
    <w:rsid w:val="000D1476"/>
    <w:rsid w:val="000D422D"/>
    <w:rsid w:val="000D74B0"/>
    <w:rsid w:val="000E29F6"/>
    <w:rsid w:val="000E6910"/>
    <w:rsid w:val="000E740A"/>
    <w:rsid w:val="000F1D67"/>
    <w:rsid w:val="000F4501"/>
    <w:rsid w:val="001057F3"/>
    <w:rsid w:val="00105F31"/>
    <w:rsid w:val="001124F2"/>
    <w:rsid w:val="00112532"/>
    <w:rsid w:val="001131F2"/>
    <w:rsid w:val="00114355"/>
    <w:rsid w:val="00114769"/>
    <w:rsid w:val="00116102"/>
    <w:rsid w:val="001204A7"/>
    <w:rsid w:val="00120969"/>
    <w:rsid w:val="001271AC"/>
    <w:rsid w:val="00131D35"/>
    <w:rsid w:val="001443F8"/>
    <w:rsid w:val="00144B5B"/>
    <w:rsid w:val="00144C13"/>
    <w:rsid w:val="0014545F"/>
    <w:rsid w:val="00146AA9"/>
    <w:rsid w:val="00150FF1"/>
    <w:rsid w:val="00152F8E"/>
    <w:rsid w:val="00154C67"/>
    <w:rsid w:val="00156F61"/>
    <w:rsid w:val="00162504"/>
    <w:rsid w:val="00166118"/>
    <w:rsid w:val="0017193C"/>
    <w:rsid w:val="00182A82"/>
    <w:rsid w:val="00184826"/>
    <w:rsid w:val="001946BD"/>
    <w:rsid w:val="001971EF"/>
    <w:rsid w:val="001A0EAC"/>
    <w:rsid w:val="001A1FD6"/>
    <w:rsid w:val="001A2C44"/>
    <w:rsid w:val="001B4DA2"/>
    <w:rsid w:val="001C0E3E"/>
    <w:rsid w:val="001C2490"/>
    <w:rsid w:val="001C29EF"/>
    <w:rsid w:val="001C43D0"/>
    <w:rsid w:val="001D0FC5"/>
    <w:rsid w:val="001D42F4"/>
    <w:rsid w:val="001E04FC"/>
    <w:rsid w:val="001F1E76"/>
    <w:rsid w:val="001F3D48"/>
    <w:rsid w:val="001F4E49"/>
    <w:rsid w:val="001F5EFC"/>
    <w:rsid w:val="001F74F5"/>
    <w:rsid w:val="00201D30"/>
    <w:rsid w:val="00203D55"/>
    <w:rsid w:val="00206F26"/>
    <w:rsid w:val="00212FB5"/>
    <w:rsid w:val="00215C2D"/>
    <w:rsid w:val="00222102"/>
    <w:rsid w:val="002321F9"/>
    <w:rsid w:val="00261056"/>
    <w:rsid w:val="0026246A"/>
    <w:rsid w:val="002640F7"/>
    <w:rsid w:val="002648A5"/>
    <w:rsid w:val="0026521D"/>
    <w:rsid w:val="00270AA0"/>
    <w:rsid w:val="002710F2"/>
    <w:rsid w:val="00272825"/>
    <w:rsid w:val="002748A0"/>
    <w:rsid w:val="00283A81"/>
    <w:rsid w:val="002857A5"/>
    <w:rsid w:val="00292B21"/>
    <w:rsid w:val="00292BA6"/>
    <w:rsid w:val="00294927"/>
    <w:rsid w:val="00294B98"/>
    <w:rsid w:val="00296982"/>
    <w:rsid w:val="002A31AE"/>
    <w:rsid w:val="002A3204"/>
    <w:rsid w:val="002A4D10"/>
    <w:rsid w:val="002A4E04"/>
    <w:rsid w:val="002A7ECE"/>
    <w:rsid w:val="002C05E3"/>
    <w:rsid w:val="002D1A72"/>
    <w:rsid w:val="002D1C4C"/>
    <w:rsid w:val="002D1E39"/>
    <w:rsid w:val="002D391E"/>
    <w:rsid w:val="002D44F9"/>
    <w:rsid w:val="002D63D1"/>
    <w:rsid w:val="002D683E"/>
    <w:rsid w:val="002E287B"/>
    <w:rsid w:val="002E2AA3"/>
    <w:rsid w:val="002E5176"/>
    <w:rsid w:val="002E764C"/>
    <w:rsid w:val="002F24D2"/>
    <w:rsid w:val="002F564E"/>
    <w:rsid w:val="00307106"/>
    <w:rsid w:val="003105DB"/>
    <w:rsid w:val="0031080F"/>
    <w:rsid w:val="003113F9"/>
    <w:rsid w:val="00316470"/>
    <w:rsid w:val="00317FED"/>
    <w:rsid w:val="0032026D"/>
    <w:rsid w:val="00330D5D"/>
    <w:rsid w:val="00331B43"/>
    <w:rsid w:val="003478E9"/>
    <w:rsid w:val="003504C2"/>
    <w:rsid w:val="00354F91"/>
    <w:rsid w:val="00357B84"/>
    <w:rsid w:val="00365200"/>
    <w:rsid w:val="00366AE7"/>
    <w:rsid w:val="0037140D"/>
    <w:rsid w:val="00371832"/>
    <w:rsid w:val="00373379"/>
    <w:rsid w:val="003771CC"/>
    <w:rsid w:val="003777E3"/>
    <w:rsid w:val="00377E9F"/>
    <w:rsid w:val="00385C1B"/>
    <w:rsid w:val="00387CB8"/>
    <w:rsid w:val="003A2E40"/>
    <w:rsid w:val="003A76B3"/>
    <w:rsid w:val="003B2CB4"/>
    <w:rsid w:val="003C1689"/>
    <w:rsid w:val="003D562F"/>
    <w:rsid w:val="003D7055"/>
    <w:rsid w:val="003E11B7"/>
    <w:rsid w:val="003E1DC0"/>
    <w:rsid w:val="003E58B8"/>
    <w:rsid w:val="003E741E"/>
    <w:rsid w:val="003F2603"/>
    <w:rsid w:val="003F3BBE"/>
    <w:rsid w:val="003F52F4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3ECD"/>
    <w:rsid w:val="00466C83"/>
    <w:rsid w:val="004736A5"/>
    <w:rsid w:val="00473D39"/>
    <w:rsid w:val="00475E83"/>
    <w:rsid w:val="00480A4B"/>
    <w:rsid w:val="00481B00"/>
    <w:rsid w:val="00483175"/>
    <w:rsid w:val="00484274"/>
    <w:rsid w:val="004A2475"/>
    <w:rsid w:val="004B4853"/>
    <w:rsid w:val="004B5446"/>
    <w:rsid w:val="004B6205"/>
    <w:rsid w:val="004C20BF"/>
    <w:rsid w:val="004C421E"/>
    <w:rsid w:val="004D152E"/>
    <w:rsid w:val="004D4C4D"/>
    <w:rsid w:val="004F0267"/>
    <w:rsid w:val="004F1591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3A5"/>
    <w:rsid w:val="00537B6D"/>
    <w:rsid w:val="00543D74"/>
    <w:rsid w:val="00551C79"/>
    <w:rsid w:val="00553F13"/>
    <w:rsid w:val="005556FA"/>
    <w:rsid w:val="005607B4"/>
    <w:rsid w:val="005643C2"/>
    <w:rsid w:val="0056541B"/>
    <w:rsid w:val="0057090B"/>
    <w:rsid w:val="0058451E"/>
    <w:rsid w:val="0059015B"/>
    <w:rsid w:val="0059130D"/>
    <w:rsid w:val="0059292A"/>
    <w:rsid w:val="00595C65"/>
    <w:rsid w:val="00596B48"/>
    <w:rsid w:val="00596DBE"/>
    <w:rsid w:val="005A22CA"/>
    <w:rsid w:val="005A341E"/>
    <w:rsid w:val="005A4B25"/>
    <w:rsid w:val="005A6FD3"/>
    <w:rsid w:val="005B0978"/>
    <w:rsid w:val="005B28AA"/>
    <w:rsid w:val="005C5A20"/>
    <w:rsid w:val="005E2465"/>
    <w:rsid w:val="005F2B13"/>
    <w:rsid w:val="005F7A44"/>
    <w:rsid w:val="006018E8"/>
    <w:rsid w:val="0060360D"/>
    <w:rsid w:val="00604527"/>
    <w:rsid w:val="0060492A"/>
    <w:rsid w:val="00610A05"/>
    <w:rsid w:val="00615CAE"/>
    <w:rsid w:val="00627BE3"/>
    <w:rsid w:val="006300BB"/>
    <w:rsid w:val="00631B80"/>
    <w:rsid w:val="00631C53"/>
    <w:rsid w:val="006435E4"/>
    <w:rsid w:val="0064602D"/>
    <w:rsid w:val="00647F57"/>
    <w:rsid w:val="00655FAD"/>
    <w:rsid w:val="006753F9"/>
    <w:rsid w:val="00676D91"/>
    <w:rsid w:val="00682493"/>
    <w:rsid w:val="0068255D"/>
    <w:rsid w:val="00684B08"/>
    <w:rsid w:val="00686D45"/>
    <w:rsid w:val="00695D7D"/>
    <w:rsid w:val="006976A5"/>
    <w:rsid w:val="006A2BFD"/>
    <w:rsid w:val="006A3FBF"/>
    <w:rsid w:val="006B243A"/>
    <w:rsid w:val="006B26E2"/>
    <w:rsid w:val="006C2DCC"/>
    <w:rsid w:val="006C5078"/>
    <w:rsid w:val="006C569A"/>
    <w:rsid w:val="006D40CA"/>
    <w:rsid w:val="006E145C"/>
    <w:rsid w:val="006E3DE2"/>
    <w:rsid w:val="007024B7"/>
    <w:rsid w:val="00703663"/>
    <w:rsid w:val="0070536C"/>
    <w:rsid w:val="00707622"/>
    <w:rsid w:val="00715522"/>
    <w:rsid w:val="007177FF"/>
    <w:rsid w:val="00720F51"/>
    <w:rsid w:val="00723B1F"/>
    <w:rsid w:val="00730015"/>
    <w:rsid w:val="00730B67"/>
    <w:rsid w:val="00737AA4"/>
    <w:rsid w:val="00746F3E"/>
    <w:rsid w:val="0075200F"/>
    <w:rsid w:val="0075269A"/>
    <w:rsid w:val="00754623"/>
    <w:rsid w:val="0075711E"/>
    <w:rsid w:val="00771C96"/>
    <w:rsid w:val="00773897"/>
    <w:rsid w:val="00777368"/>
    <w:rsid w:val="00782330"/>
    <w:rsid w:val="00783A85"/>
    <w:rsid w:val="0079039C"/>
    <w:rsid w:val="0079209E"/>
    <w:rsid w:val="00794A42"/>
    <w:rsid w:val="007972E8"/>
    <w:rsid w:val="007978E4"/>
    <w:rsid w:val="007A32DB"/>
    <w:rsid w:val="007B0A7A"/>
    <w:rsid w:val="007B5BA2"/>
    <w:rsid w:val="007C475A"/>
    <w:rsid w:val="007D2213"/>
    <w:rsid w:val="007D32C3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55D76"/>
    <w:rsid w:val="00862786"/>
    <w:rsid w:val="008638A9"/>
    <w:rsid w:val="00864C91"/>
    <w:rsid w:val="00866599"/>
    <w:rsid w:val="00870AAF"/>
    <w:rsid w:val="0087376F"/>
    <w:rsid w:val="0087799F"/>
    <w:rsid w:val="00883769"/>
    <w:rsid w:val="00883AAF"/>
    <w:rsid w:val="00885BFF"/>
    <w:rsid w:val="00887F16"/>
    <w:rsid w:val="0089079A"/>
    <w:rsid w:val="00891BB9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901DD8"/>
    <w:rsid w:val="00903621"/>
    <w:rsid w:val="0090428A"/>
    <w:rsid w:val="00905A2D"/>
    <w:rsid w:val="00905FFF"/>
    <w:rsid w:val="00916EC9"/>
    <w:rsid w:val="009264E3"/>
    <w:rsid w:val="0093041C"/>
    <w:rsid w:val="00934C16"/>
    <w:rsid w:val="00935066"/>
    <w:rsid w:val="00942F2C"/>
    <w:rsid w:val="00946557"/>
    <w:rsid w:val="00951097"/>
    <w:rsid w:val="00956175"/>
    <w:rsid w:val="00962259"/>
    <w:rsid w:val="00987ED9"/>
    <w:rsid w:val="00990010"/>
    <w:rsid w:val="009907AB"/>
    <w:rsid w:val="00991411"/>
    <w:rsid w:val="009A3271"/>
    <w:rsid w:val="009A6444"/>
    <w:rsid w:val="009A6C72"/>
    <w:rsid w:val="009B3637"/>
    <w:rsid w:val="009B76F9"/>
    <w:rsid w:val="009C140D"/>
    <w:rsid w:val="009C3008"/>
    <w:rsid w:val="009C483A"/>
    <w:rsid w:val="009C5581"/>
    <w:rsid w:val="009D3837"/>
    <w:rsid w:val="009D4312"/>
    <w:rsid w:val="009E3529"/>
    <w:rsid w:val="009E61BE"/>
    <w:rsid w:val="009F78B7"/>
    <w:rsid w:val="00A00986"/>
    <w:rsid w:val="00A016D6"/>
    <w:rsid w:val="00A061BB"/>
    <w:rsid w:val="00A146DE"/>
    <w:rsid w:val="00A24F86"/>
    <w:rsid w:val="00A34D75"/>
    <w:rsid w:val="00A37D11"/>
    <w:rsid w:val="00A40027"/>
    <w:rsid w:val="00A421FA"/>
    <w:rsid w:val="00A46735"/>
    <w:rsid w:val="00A61564"/>
    <w:rsid w:val="00A64E7E"/>
    <w:rsid w:val="00A7571F"/>
    <w:rsid w:val="00A7776A"/>
    <w:rsid w:val="00A8128F"/>
    <w:rsid w:val="00A82B3B"/>
    <w:rsid w:val="00A84ADB"/>
    <w:rsid w:val="00A93E4E"/>
    <w:rsid w:val="00AA219C"/>
    <w:rsid w:val="00AA6C77"/>
    <w:rsid w:val="00AC1CBF"/>
    <w:rsid w:val="00AC6DD4"/>
    <w:rsid w:val="00AC7E42"/>
    <w:rsid w:val="00AD1225"/>
    <w:rsid w:val="00AD2F7F"/>
    <w:rsid w:val="00AE19CE"/>
    <w:rsid w:val="00AE26CE"/>
    <w:rsid w:val="00B023A5"/>
    <w:rsid w:val="00B15BE8"/>
    <w:rsid w:val="00B21B78"/>
    <w:rsid w:val="00B2221B"/>
    <w:rsid w:val="00B30966"/>
    <w:rsid w:val="00B334F2"/>
    <w:rsid w:val="00B41388"/>
    <w:rsid w:val="00B471DE"/>
    <w:rsid w:val="00B5340F"/>
    <w:rsid w:val="00B60966"/>
    <w:rsid w:val="00B61D14"/>
    <w:rsid w:val="00B64824"/>
    <w:rsid w:val="00B700C0"/>
    <w:rsid w:val="00B70FB0"/>
    <w:rsid w:val="00B748F9"/>
    <w:rsid w:val="00B84EE0"/>
    <w:rsid w:val="00B969F4"/>
    <w:rsid w:val="00BA0936"/>
    <w:rsid w:val="00BA3B39"/>
    <w:rsid w:val="00BA42C9"/>
    <w:rsid w:val="00BA7607"/>
    <w:rsid w:val="00BB2A68"/>
    <w:rsid w:val="00BC02EA"/>
    <w:rsid w:val="00BC2000"/>
    <w:rsid w:val="00BD101E"/>
    <w:rsid w:val="00BD5EB4"/>
    <w:rsid w:val="00BF708C"/>
    <w:rsid w:val="00BF7A48"/>
    <w:rsid w:val="00BF7A5C"/>
    <w:rsid w:val="00C00FE6"/>
    <w:rsid w:val="00C26A88"/>
    <w:rsid w:val="00C31839"/>
    <w:rsid w:val="00C341A6"/>
    <w:rsid w:val="00C41810"/>
    <w:rsid w:val="00C4679B"/>
    <w:rsid w:val="00C600C9"/>
    <w:rsid w:val="00C617AD"/>
    <w:rsid w:val="00C70F4D"/>
    <w:rsid w:val="00C72B32"/>
    <w:rsid w:val="00C7309C"/>
    <w:rsid w:val="00C75587"/>
    <w:rsid w:val="00C8145F"/>
    <w:rsid w:val="00C830C0"/>
    <w:rsid w:val="00C919C6"/>
    <w:rsid w:val="00C9376B"/>
    <w:rsid w:val="00C93B8C"/>
    <w:rsid w:val="00C96025"/>
    <w:rsid w:val="00C97749"/>
    <w:rsid w:val="00CA02B9"/>
    <w:rsid w:val="00CA051A"/>
    <w:rsid w:val="00CA195E"/>
    <w:rsid w:val="00CA479B"/>
    <w:rsid w:val="00CA6499"/>
    <w:rsid w:val="00CB369F"/>
    <w:rsid w:val="00CC0B15"/>
    <w:rsid w:val="00CC0E46"/>
    <w:rsid w:val="00CD1340"/>
    <w:rsid w:val="00CD6F71"/>
    <w:rsid w:val="00CD7FD6"/>
    <w:rsid w:val="00CF0AEA"/>
    <w:rsid w:val="00CF235C"/>
    <w:rsid w:val="00D0060B"/>
    <w:rsid w:val="00D0309E"/>
    <w:rsid w:val="00D03B70"/>
    <w:rsid w:val="00D03E03"/>
    <w:rsid w:val="00D046B0"/>
    <w:rsid w:val="00D15BF6"/>
    <w:rsid w:val="00D30C07"/>
    <w:rsid w:val="00D34EA0"/>
    <w:rsid w:val="00D3524B"/>
    <w:rsid w:val="00D43B26"/>
    <w:rsid w:val="00D5530E"/>
    <w:rsid w:val="00D56CC3"/>
    <w:rsid w:val="00D61EC3"/>
    <w:rsid w:val="00D77ABC"/>
    <w:rsid w:val="00D962A4"/>
    <w:rsid w:val="00D96EB4"/>
    <w:rsid w:val="00D97421"/>
    <w:rsid w:val="00DA12B8"/>
    <w:rsid w:val="00DA79AB"/>
    <w:rsid w:val="00DB1406"/>
    <w:rsid w:val="00DC2B04"/>
    <w:rsid w:val="00DC369E"/>
    <w:rsid w:val="00DC39CC"/>
    <w:rsid w:val="00DD44BC"/>
    <w:rsid w:val="00DD68C9"/>
    <w:rsid w:val="00DE04D0"/>
    <w:rsid w:val="00DF555A"/>
    <w:rsid w:val="00DF6C15"/>
    <w:rsid w:val="00DF6E03"/>
    <w:rsid w:val="00E0082C"/>
    <w:rsid w:val="00E0414B"/>
    <w:rsid w:val="00E0660D"/>
    <w:rsid w:val="00E201BC"/>
    <w:rsid w:val="00E20ADA"/>
    <w:rsid w:val="00E21D74"/>
    <w:rsid w:val="00E22A20"/>
    <w:rsid w:val="00E54103"/>
    <w:rsid w:val="00E56ADA"/>
    <w:rsid w:val="00E61DC4"/>
    <w:rsid w:val="00E61FE8"/>
    <w:rsid w:val="00E6610B"/>
    <w:rsid w:val="00E75A20"/>
    <w:rsid w:val="00E77236"/>
    <w:rsid w:val="00E80D54"/>
    <w:rsid w:val="00E825C6"/>
    <w:rsid w:val="00E8794B"/>
    <w:rsid w:val="00E9097A"/>
    <w:rsid w:val="00E909A1"/>
    <w:rsid w:val="00E91CA7"/>
    <w:rsid w:val="00E9226D"/>
    <w:rsid w:val="00E953FB"/>
    <w:rsid w:val="00EA1132"/>
    <w:rsid w:val="00EB5D9E"/>
    <w:rsid w:val="00EC1AF1"/>
    <w:rsid w:val="00EC2C3D"/>
    <w:rsid w:val="00ED3ED4"/>
    <w:rsid w:val="00EE774F"/>
    <w:rsid w:val="00EF08E9"/>
    <w:rsid w:val="00EF2E7C"/>
    <w:rsid w:val="00F008AA"/>
    <w:rsid w:val="00F066F3"/>
    <w:rsid w:val="00F10575"/>
    <w:rsid w:val="00F141E9"/>
    <w:rsid w:val="00F2419D"/>
    <w:rsid w:val="00F26259"/>
    <w:rsid w:val="00F373CD"/>
    <w:rsid w:val="00F37F8B"/>
    <w:rsid w:val="00F416DF"/>
    <w:rsid w:val="00F4618E"/>
    <w:rsid w:val="00F60E16"/>
    <w:rsid w:val="00F65E90"/>
    <w:rsid w:val="00F6757F"/>
    <w:rsid w:val="00F717DC"/>
    <w:rsid w:val="00F7425E"/>
    <w:rsid w:val="00F75977"/>
    <w:rsid w:val="00F8414C"/>
    <w:rsid w:val="00F8508E"/>
    <w:rsid w:val="00F94296"/>
    <w:rsid w:val="00FA0A05"/>
    <w:rsid w:val="00FA2BB6"/>
    <w:rsid w:val="00FA6385"/>
    <w:rsid w:val="00FB1887"/>
    <w:rsid w:val="00FB1E27"/>
    <w:rsid w:val="00FB2A02"/>
    <w:rsid w:val="00FB5C18"/>
    <w:rsid w:val="00FC2308"/>
    <w:rsid w:val="00FC5D02"/>
    <w:rsid w:val="00FC6CE4"/>
    <w:rsid w:val="00FC6EA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294B98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294B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4B98"/>
  </w:style>
  <w:style w:type="character" w:customStyle="1" w:styleId="hljs-keyword">
    <w:name w:val="hljs-keyword"/>
    <w:basedOn w:val="DefaultParagraphFont"/>
    <w:rsid w:val="00294B98"/>
  </w:style>
  <w:style w:type="character" w:customStyle="1" w:styleId="hljs-string">
    <w:name w:val="hljs-string"/>
    <w:basedOn w:val="DefaultParagraphFont"/>
    <w:rsid w:val="00294B98"/>
  </w:style>
  <w:style w:type="character" w:customStyle="1" w:styleId="hljs-function">
    <w:name w:val="hljs-function"/>
    <w:basedOn w:val="DefaultParagraphFont"/>
    <w:rsid w:val="00294B98"/>
  </w:style>
  <w:style w:type="character" w:customStyle="1" w:styleId="hljs-title">
    <w:name w:val="hljs-title"/>
    <w:basedOn w:val="DefaultParagraphFont"/>
    <w:rsid w:val="00294B98"/>
  </w:style>
  <w:style w:type="character" w:customStyle="1" w:styleId="hljs-params">
    <w:name w:val="hljs-params"/>
    <w:basedOn w:val="DefaultParagraphFont"/>
    <w:rsid w:val="00294B98"/>
  </w:style>
  <w:style w:type="character" w:customStyle="1" w:styleId="hljs-number">
    <w:name w:val="hljs-number"/>
    <w:basedOn w:val="DefaultParagraphFont"/>
    <w:rsid w:val="00294B98"/>
  </w:style>
  <w:style w:type="character" w:styleId="UnresolvedMention">
    <w:name w:val="Unresolved Mention"/>
    <w:basedOn w:val="DefaultParagraphFont"/>
    <w:uiPriority w:val="99"/>
    <w:rsid w:val="000A5015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9304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share/67107bd6-6974-800c-a877-e3b450b9368b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f6uf3jNjbo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c-program-for-tower-of-hano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9ADF-9F69-489E-8FF7-18492AEE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1351</TotalTime>
  <Pages>16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11446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Sugeng Wahyudi</cp:lastModifiedBy>
  <cp:revision>208</cp:revision>
  <dcterms:created xsi:type="dcterms:W3CDTF">2017-04-04T03:39:00Z</dcterms:created>
  <dcterms:modified xsi:type="dcterms:W3CDTF">2024-10-28T02:17:00Z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59a8e1d5746b69c36ae0766c4282fc8e0b278c68d581d5bdbbe2cac52e742512</vt:lpwstr>
  </property>
</Properties>
</file>